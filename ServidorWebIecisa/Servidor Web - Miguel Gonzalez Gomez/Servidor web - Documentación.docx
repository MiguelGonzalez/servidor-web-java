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8429"/>
      </w:tblGrid>
      <w:tr w:rsidR="00975CE4" w:rsidRPr="00B622BF">
        <w:trPr>
          <w:trHeight w:hRule="exact" w:val="3969"/>
        </w:trPr>
        <w:tc>
          <w:tcPr>
            <w:tcW w:w="8429" w:type="dxa"/>
          </w:tcPr>
          <w:p w:rsidR="00BB3FF7" w:rsidRPr="00B622BF" w:rsidRDefault="005C7392">
            <w:pPr>
              <w:pStyle w:val="CEUtitulo1"/>
              <w:rPr>
                <w:rFonts w:cs="Arial"/>
                <w:lang w:val="es-ES"/>
              </w:rPr>
            </w:pPr>
            <w:r w:rsidRPr="00B622BF">
              <w:rPr>
                <w:rFonts w:cs="Arial"/>
                <w:lang w:val="es-ES"/>
              </w:rPr>
              <w:t>Servidor Web</w:t>
            </w:r>
          </w:p>
          <w:p w:rsidR="00975CE4" w:rsidRPr="00B622BF" w:rsidRDefault="00975CE4">
            <w:pPr>
              <w:rPr>
                <w:rFonts w:ascii="Arial" w:hAnsi="Arial" w:cs="Arial"/>
                <w:b/>
                <w:sz w:val="44"/>
                <w:lang w:val="es-ES"/>
              </w:rPr>
            </w:pPr>
          </w:p>
          <w:p w:rsidR="00900FCA" w:rsidRPr="00B622BF" w:rsidRDefault="005C7392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B622BF">
              <w:rPr>
                <w:rFonts w:ascii="Arial" w:hAnsi="Arial" w:cs="Arial"/>
                <w:b/>
                <w:sz w:val="28"/>
                <w:szCs w:val="28"/>
                <w:lang w:val="es-ES"/>
              </w:rPr>
              <w:t>Mediante Sockets</w:t>
            </w:r>
          </w:p>
        </w:tc>
      </w:tr>
      <w:tr w:rsidR="00975CE4" w:rsidRPr="00B622BF">
        <w:trPr>
          <w:trHeight w:val="567"/>
        </w:trPr>
        <w:tc>
          <w:tcPr>
            <w:tcW w:w="8429" w:type="dxa"/>
          </w:tcPr>
          <w:p w:rsidR="00975CE4" w:rsidRPr="00B622BF" w:rsidRDefault="00BB3FF7" w:rsidP="008A7055">
            <w:pPr>
              <w:pStyle w:val="Estilotitular"/>
              <w:rPr>
                <w:rFonts w:cs="Arial"/>
                <w:b w:val="0"/>
              </w:rPr>
            </w:pPr>
            <w:r w:rsidRPr="00B622BF">
              <w:rPr>
                <w:rFonts w:cs="Arial"/>
                <w:b w:val="0"/>
              </w:rPr>
              <w:t>Miguel González Gómez</w:t>
            </w:r>
          </w:p>
        </w:tc>
      </w:tr>
      <w:tr w:rsidR="00975CE4" w:rsidRPr="00B622BF">
        <w:trPr>
          <w:trHeight w:val="567"/>
        </w:trPr>
        <w:tc>
          <w:tcPr>
            <w:tcW w:w="8429" w:type="dxa"/>
          </w:tcPr>
          <w:p w:rsidR="00975CE4" w:rsidRPr="00B622BF" w:rsidRDefault="00BB3FF7" w:rsidP="005C7392">
            <w:pPr>
              <w:pStyle w:val="Estilotitular"/>
              <w:rPr>
                <w:rFonts w:cs="Arial"/>
                <w:b w:val="0"/>
              </w:rPr>
            </w:pPr>
            <w:r w:rsidRPr="00B622BF">
              <w:rPr>
                <w:rFonts w:cs="Arial"/>
                <w:b w:val="0"/>
              </w:rPr>
              <w:t>Madrid</w:t>
            </w:r>
            <w:r w:rsidRPr="00B622BF">
              <w:rPr>
                <w:rFonts w:cs="Arial"/>
                <w:b w:val="0"/>
              </w:rPr>
              <w:tab/>
              <w:t xml:space="preserve"> </w:t>
            </w:r>
            <w:r w:rsidR="005C7392" w:rsidRPr="00B622BF">
              <w:rPr>
                <w:rFonts w:cs="Arial"/>
                <w:b w:val="0"/>
              </w:rPr>
              <w:t>31</w:t>
            </w:r>
            <w:r w:rsidRPr="00B622BF">
              <w:rPr>
                <w:rFonts w:cs="Arial"/>
                <w:b w:val="0"/>
              </w:rPr>
              <w:t xml:space="preserve"> de </w:t>
            </w:r>
            <w:r w:rsidR="005C7392" w:rsidRPr="00B622BF">
              <w:rPr>
                <w:rFonts w:cs="Arial"/>
                <w:b w:val="0"/>
              </w:rPr>
              <w:t>Mayo</w:t>
            </w:r>
            <w:r w:rsidRPr="00B622BF">
              <w:rPr>
                <w:rFonts w:cs="Arial"/>
                <w:b w:val="0"/>
              </w:rPr>
              <w:t xml:space="preserve"> de 201</w:t>
            </w:r>
            <w:r w:rsidR="00DD6E9D" w:rsidRPr="00B622BF">
              <w:rPr>
                <w:rFonts w:cs="Arial"/>
                <w:b w:val="0"/>
              </w:rPr>
              <w:t>3</w:t>
            </w:r>
          </w:p>
        </w:tc>
      </w:tr>
    </w:tbl>
    <w:p w:rsidR="00975CE4" w:rsidRPr="00B622BF" w:rsidRDefault="00975CE4">
      <w:pPr>
        <w:rPr>
          <w:rFonts w:ascii="Arial" w:hAnsi="Arial" w:cs="Arial"/>
          <w:b/>
          <w:sz w:val="44"/>
          <w:lang w:val="es-ES"/>
        </w:rPr>
      </w:pPr>
    </w:p>
    <w:p w:rsidR="0055607D" w:rsidRPr="00B622BF" w:rsidRDefault="00975CE4" w:rsidP="0055607D">
      <w:pPr>
        <w:pStyle w:val="Heading1"/>
        <w:rPr>
          <w:rFonts w:cs="Arial"/>
          <w:lang w:val="es-ES"/>
        </w:rPr>
      </w:pPr>
      <w:r w:rsidRPr="00B622BF">
        <w:rPr>
          <w:rFonts w:cs="Arial"/>
          <w:lang w:val="es-ES"/>
        </w:rPr>
        <w:br w:type="page"/>
      </w:r>
    </w:p>
    <w:bookmarkStart w:id="0" w:name="_Toc357764578" w:displacedByCustomXml="next"/>
    <w:sdt>
      <w:sdtPr>
        <w:rPr>
          <w:rFonts w:cs="Arial"/>
          <w:b w:val="0"/>
          <w:sz w:val="20"/>
          <w:lang w:val="es-ES"/>
        </w:rPr>
        <w:id w:val="1376967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A7055" w:rsidRPr="00B622BF" w:rsidRDefault="008A7055" w:rsidP="006A6903">
          <w:pPr>
            <w:pStyle w:val="Heading1"/>
            <w:rPr>
              <w:rFonts w:cs="Arial"/>
              <w:lang w:val="es-ES"/>
            </w:rPr>
          </w:pPr>
          <w:r w:rsidRPr="00B622BF">
            <w:rPr>
              <w:rFonts w:cs="Arial"/>
              <w:lang w:val="es-ES"/>
            </w:rPr>
            <w:t>INDICE</w:t>
          </w:r>
          <w:bookmarkEnd w:id="0"/>
        </w:p>
        <w:p w:rsidR="008A7055" w:rsidRPr="00B622BF" w:rsidRDefault="008A7055" w:rsidP="008A7055">
          <w:pPr>
            <w:rPr>
              <w:rFonts w:ascii="Arial" w:hAnsi="Arial" w:cs="Arial"/>
              <w:lang w:val="es-ES"/>
            </w:rPr>
          </w:pPr>
        </w:p>
        <w:p w:rsidR="008A5172" w:rsidRDefault="001B4C78">
          <w:pPr>
            <w:pStyle w:val="TOC1"/>
            <w:tabs>
              <w:tab w:val="right" w:leader="dot" w:pos="8778"/>
            </w:tabs>
            <w:rPr>
              <w:noProof/>
              <w:lang w:val="en-US" w:eastAsia="en-US"/>
            </w:rPr>
          </w:pPr>
          <w:r w:rsidRPr="00B622BF">
            <w:rPr>
              <w:rFonts w:ascii="Arial" w:hAnsi="Arial" w:cs="Arial"/>
            </w:rPr>
            <w:fldChar w:fldCharType="begin"/>
          </w:r>
          <w:r w:rsidR="008A7055" w:rsidRPr="00B622BF">
            <w:rPr>
              <w:rFonts w:ascii="Arial" w:hAnsi="Arial" w:cs="Arial"/>
            </w:rPr>
            <w:instrText xml:space="preserve"> TOC \o "1-3" \h \z \u </w:instrText>
          </w:r>
          <w:r w:rsidRPr="00B622BF">
            <w:rPr>
              <w:rFonts w:ascii="Arial" w:hAnsi="Arial" w:cs="Arial"/>
            </w:rPr>
            <w:fldChar w:fldCharType="separate"/>
          </w:r>
          <w:hyperlink w:anchor="_Toc357764578" w:history="1">
            <w:r w:rsidR="008A5172" w:rsidRPr="00F83293">
              <w:rPr>
                <w:rStyle w:val="Hyperlink"/>
                <w:rFonts w:cs="Arial"/>
                <w:noProof/>
              </w:rPr>
              <w:t>INDICE</w:t>
            </w:r>
            <w:r w:rsidR="008A5172">
              <w:rPr>
                <w:noProof/>
                <w:webHidden/>
              </w:rPr>
              <w:tab/>
            </w:r>
            <w:r w:rsidR="008A5172">
              <w:rPr>
                <w:noProof/>
                <w:webHidden/>
              </w:rPr>
              <w:fldChar w:fldCharType="begin"/>
            </w:r>
            <w:r w:rsidR="008A5172">
              <w:rPr>
                <w:noProof/>
                <w:webHidden/>
              </w:rPr>
              <w:instrText xml:space="preserve"> PAGEREF _Toc357764578 \h </w:instrText>
            </w:r>
            <w:r w:rsidR="008A5172">
              <w:rPr>
                <w:noProof/>
                <w:webHidden/>
              </w:rPr>
            </w:r>
            <w:r w:rsidR="008A5172">
              <w:rPr>
                <w:noProof/>
                <w:webHidden/>
              </w:rPr>
              <w:fldChar w:fldCharType="separate"/>
            </w:r>
            <w:r w:rsidR="00A51F72">
              <w:rPr>
                <w:noProof/>
                <w:webHidden/>
              </w:rPr>
              <w:t>1</w:t>
            </w:r>
            <w:r w:rsidR="008A5172">
              <w:rPr>
                <w:noProof/>
                <w:webHidden/>
              </w:rPr>
              <w:fldChar w:fldCharType="end"/>
            </w:r>
          </w:hyperlink>
        </w:p>
        <w:p w:rsidR="008A5172" w:rsidRDefault="008A5172">
          <w:pPr>
            <w:pStyle w:val="TOC1"/>
            <w:tabs>
              <w:tab w:val="right" w:leader="dot" w:pos="8778"/>
            </w:tabs>
            <w:rPr>
              <w:noProof/>
              <w:lang w:val="en-US" w:eastAsia="en-US"/>
            </w:rPr>
          </w:pPr>
          <w:hyperlink w:anchor="_Toc357764579" w:history="1">
            <w:r w:rsidRPr="00F83293">
              <w:rPr>
                <w:rStyle w:val="Hyperlink"/>
                <w:rFonts w:cs="Arial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_Toc357764579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72" w:rsidRDefault="008A5172">
          <w:pPr>
            <w:pStyle w:val="TOC1"/>
            <w:tabs>
              <w:tab w:val="right" w:leader="dot" w:pos="8778"/>
            </w:tabs>
            <w:rPr>
              <w:noProof/>
              <w:lang w:val="en-US" w:eastAsia="en-US"/>
            </w:rPr>
          </w:pPr>
          <w:hyperlink w:anchor="_Toc357764580" w:history="1">
            <w:r w:rsidRPr="00F83293">
              <w:rPr>
                <w:rStyle w:val="Hyperlink"/>
                <w:rFonts w:cs="Arial"/>
                <w:noProof/>
              </w:rPr>
              <w:t>Características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72" w:rsidRDefault="008A5172">
          <w:pPr>
            <w:pStyle w:val="TOC1"/>
            <w:tabs>
              <w:tab w:val="right" w:leader="dot" w:pos="8778"/>
            </w:tabs>
            <w:rPr>
              <w:noProof/>
              <w:lang w:val="en-US" w:eastAsia="en-US"/>
            </w:rPr>
          </w:pPr>
          <w:hyperlink w:anchor="_Toc357764581" w:history="1">
            <w:r w:rsidRPr="00F83293">
              <w:rPr>
                <w:rStyle w:val="Hyperlink"/>
                <w:rFonts w:cs="Arial"/>
                <w:noProof/>
              </w:rPr>
              <w:t>Interfaces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72" w:rsidRDefault="008A5172">
          <w:pPr>
            <w:pStyle w:val="TOC3"/>
            <w:tabs>
              <w:tab w:val="right" w:leader="dot" w:pos="8778"/>
            </w:tabs>
            <w:rPr>
              <w:noProof/>
              <w:lang w:val="en-US" w:eastAsia="en-US"/>
            </w:rPr>
          </w:pPr>
          <w:hyperlink w:anchor="_Toc357764582" w:history="1">
            <w:r w:rsidRPr="00F83293">
              <w:rPr>
                <w:rStyle w:val="Hyperlink"/>
                <w:rFonts w:ascii="Arial" w:hAnsi="Arial" w:cs="Arial"/>
                <w:noProof/>
              </w:rPr>
              <w:t>Interfaz de la aplicación por primera vez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_Toc357764582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72" w:rsidRDefault="008A5172">
          <w:pPr>
            <w:pStyle w:val="TOC3"/>
            <w:tabs>
              <w:tab w:val="right" w:leader="dot" w:pos="8778"/>
            </w:tabs>
            <w:rPr>
              <w:noProof/>
              <w:lang w:val="en-US" w:eastAsia="en-US"/>
            </w:rPr>
          </w:pPr>
          <w:hyperlink w:anchor="_Toc357764583" w:history="1">
            <w:r w:rsidRPr="00F83293">
              <w:rPr>
                <w:rStyle w:val="Hyperlink"/>
                <w:rFonts w:ascii="Arial" w:hAnsi="Arial" w:cs="Arial"/>
                <w:noProof/>
              </w:rPr>
              <w:t>Ejemplo de creación de un servidor con un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_Toc357764583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72" w:rsidRDefault="008A5172">
          <w:pPr>
            <w:pStyle w:val="TOC3"/>
            <w:tabs>
              <w:tab w:val="right" w:leader="dot" w:pos="8778"/>
            </w:tabs>
            <w:rPr>
              <w:noProof/>
              <w:lang w:val="en-US" w:eastAsia="en-US"/>
            </w:rPr>
          </w:pPr>
          <w:hyperlink w:anchor="_Toc357764584" w:history="1">
            <w:r w:rsidRPr="00F83293">
              <w:rPr>
                <w:rStyle w:val="Hyperlink"/>
                <w:rFonts w:ascii="Arial" w:hAnsi="Arial" w:cs="Arial"/>
                <w:noProof/>
              </w:rPr>
              <w:t>Interfaz de la aplicación con un 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_Toc357764584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72" w:rsidRDefault="008A5172">
          <w:pPr>
            <w:pStyle w:val="TOC3"/>
            <w:tabs>
              <w:tab w:val="right" w:leader="dot" w:pos="8778"/>
            </w:tabs>
            <w:rPr>
              <w:noProof/>
              <w:lang w:val="en-US" w:eastAsia="en-US"/>
            </w:rPr>
          </w:pPr>
          <w:hyperlink w:anchor="_Toc357764585" w:history="1">
            <w:r w:rsidRPr="00F83293">
              <w:rPr>
                <w:rStyle w:val="Hyperlink"/>
                <w:rFonts w:ascii="Arial" w:hAnsi="Arial" w:cs="Arial"/>
                <w:noProof/>
              </w:rPr>
              <w:t>Interfaz de la aplicación para acceder a las opciones de un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_Toc357764585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72" w:rsidRDefault="008A5172">
          <w:pPr>
            <w:pStyle w:val="TOC1"/>
            <w:tabs>
              <w:tab w:val="right" w:leader="dot" w:pos="8778"/>
            </w:tabs>
            <w:rPr>
              <w:noProof/>
              <w:lang w:val="en-US" w:eastAsia="en-US"/>
            </w:rPr>
          </w:pPr>
          <w:hyperlink w:anchor="_Toc357764586" w:history="1">
            <w:r w:rsidRPr="00F83293">
              <w:rPr>
                <w:rStyle w:val="Hyperlink"/>
                <w:rFonts w:cs="Arial"/>
                <w:noProof/>
              </w:rPr>
              <w:t>Instalación de los demos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_Toc357764586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72" w:rsidRDefault="008A5172">
          <w:pPr>
            <w:pStyle w:val="TOC3"/>
            <w:tabs>
              <w:tab w:val="right" w:leader="dot" w:pos="8778"/>
            </w:tabs>
            <w:rPr>
              <w:noProof/>
              <w:lang w:val="en-US" w:eastAsia="en-US"/>
            </w:rPr>
          </w:pPr>
          <w:hyperlink w:anchor="_Toc357764587" w:history="1">
            <w:r w:rsidRPr="00F83293">
              <w:rPr>
                <w:rStyle w:val="Hyperlink"/>
                <w:noProof/>
              </w:rPr>
              <w:t>Guardado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_Toc357764587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72" w:rsidRDefault="008A5172">
          <w:pPr>
            <w:pStyle w:val="TOC1"/>
            <w:tabs>
              <w:tab w:val="right" w:leader="dot" w:pos="8778"/>
            </w:tabs>
            <w:rPr>
              <w:noProof/>
              <w:lang w:val="en-US" w:eastAsia="en-US"/>
            </w:rPr>
          </w:pPr>
          <w:hyperlink w:anchor="_Toc357764588" w:history="1">
            <w:r w:rsidRPr="00F83293">
              <w:rPr>
                <w:rStyle w:val="Hyperlink"/>
                <w:noProof/>
              </w:rPr>
              <w:t>Servidor estático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_Toc357764588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72" w:rsidRDefault="008A5172">
          <w:pPr>
            <w:pStyle w:val="TOC1"/>
            <w:tabs>
              <w:tab w:val="right" w:leader="dot" w:pos="8778"/>
            </w:tabs>
            <w:rPr>
              <w:noProof/>
              <w:lang w:val="en-US" w:eastAsia="en-US"/>
            </w:rPr>
          </w:pPr>
          <w:hyperlink w:anchor="_Toc357764589" w:history="1">
            <w:r w:rsidRPr="00F83293">
              <w:rPr>
                <w:rStyle w:val="Hyperlink"/>
                <w:noProof/>
              </w:rPr>
              <w:t>Servidor con servicio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_Toc357764589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055" w:rsidRPr="00B622BF" w:rsidRDefault="001B4C78" w:rsidP="008A7055">
          <w:pPr>
            <w:rPr>
              <w:rFonts w:ascii="Arial" w:hAnsi="Arial" w:cs="Arial"/>
              <w:b/>
              <w:bCs/>
              <w:lang w:val="es-ES"/>
            </w:rPr>
          </w:pPr>
          <w:r w:rsidRPr="00B622B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8A7055" w:rsidRPr="00B622BF" w:rsidRDefault="008A7055">
      <w:pPr>
        <w:rPr>
          <w:rFonts w:ascii="Arial" w:hAnsi="Arial" w:cs="Arial"/>
          <w:b/>
          <w:sz w:val="28"/>
          <w:lang w:val="es-ES"/>
        </w:rPr>
      </w:pPr>
      <w:r w:rsidRPr="00B622BF">
        <w:rPr>
          <w:rFonts w:ascii="Arial" w:hAnsi="Arial" w:cs="Arial"/>
          <w:lang w:val="es-ES"/>
        </w:rPr>
        <w:br w:type="page"/>
      </w:r>
    </w:p>
    <w:p w:rsidR="00975CE4" w:rsidRPr="00B622BF" w:rsidRDefault="005C7392" w:rsidP="005C7392">
      <w:pPr>
        <w:pStyle w:val="Heading1"/>
        <w:rPr>
          <w:rFonts w:cs="Arial"/>
        </w:rPr>
      </w:pPr>
      <w:bookmarkStart w:id="1" w:name="_Toc357764579"/>
      <w:r w:rsidRPr="00B622BF">
        <w:rPr>
          <w:rFonts w:cs="Arial"/>
        </w:rPr>
        <w:lastRenderedPageBreak/>
        <w:t>Descripción del proyecto</w:t>
      </w:r>
      <w:bookmarkEnd w:id="1"/>
    </w:p>
    <w:p w:rsidR="00975CE4" w:rsidRPr="00B622BF" w:rsidRDefault="00975CE4">
      <w:pPr>
        <w:pStyle w:val="CEUTexto"/>
        <w:rPr>
          <w:rFonts w:cs="Arial"/>
          <w:sz w:val="12"/>
          <w:lang w:val="es-ES"/>
        </w:rPr>
      </w:pPr>
    </w:p>
    <w:p w:rsidR="005C7392" w:rsidRDefault="005C7392" w:rsidP="00995F09">
      <w:p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El proyecto consiste en crear un Servidor Web utilizando Sockets</w:t>
      </w:r>
      <w:r w:rsidR="00430B84" w:rsidRPr="00430B84">
        <w:rPr>
          <w:rFonts w:ascii="Arial" w:hAnsi="Arial" w:cs="Arial"/>
          <w:sz w:val="22"/>
          <w:lang w:val="es-ES"/>
        </w:rPr>
        <w:t xml:space="preserve"> </w:t>
      </w:r>
      <w:r w:rsidR="00430B84" w:rsidRPr="00B622BF">
        <w:rPr>
          <w:rFonts w:ascii="Arial" w:hAnsi="Arial" w:cs="Arial"/>
          <w:sz w:val="22"/>
          <w:lang w:val="es-ES"/>
        </w:rPr>
        <w:t>en Java</w:t>
      </w:r>
      <w:r w:rsidRPr="00B622BF">
        <w:rPr>
          <w:rFonts w:ascii="Arial" w:hAnsi="Arial" w:cs="Arial"/>
          <w:sz w:val="22"/>
          <w:lang w:val="es-ES"/>
        </w:rPr>
        <w:t>.</w:t>
      </w:r>
    </w:p>
    <w:p w:rsidR="00430B84" w:rsidRPr="00B622BF" w:rsidRDefault="00430B84" w:rsidP="00995F09">
      <w:pPr>
        <w:rPr>
          <w:rFonts w:ascii="Arial" w:hAnsi="Arial" w:cs="Arial"/>
          <w:sz w:val="22"/>
          <w:lang w:val="es-ES"/>
        </w:rPr>
      </w:pPr>
    </w:p>
    <w:p w:rsidR="005C7392" w:rsidRPr="00B622BF" w:rsidRDefault="005C7392" w:rsidP="00995F09">
      <w:p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Además debe ser capaz de procesar peticiones POST y GET, formularios y Cookies.</w:t>
      </w:r>
    </w:p>
    <w:p w:rsidR="005C7392" w:rsidRPr="00B622BF" w:rsidRDefault="005C7392" w:rsidP="00995F09">
      <w:pPr>
        <w:rPr>
          <w:rFonts w:ascii="Arial" w:hAnsi="Arial" w:cs="Arial"/>
          <w:sz w:val="22"/>
          <w:lang w:val="es-ES"/>
        </w:rPr>
      </w:pPr>
    </w:p>
    <w:p w:rsidR="005C7392" w:rsidRPr="00B622BF" w:rsidRDefault="005C7392" w:rsidP="00995F09">
      <w:pPr>
        <w:rPr>
          <w:rFonts w:ascii="Arial" w:hAnsi="Arial" w:cs="Arial"/>
          <w:sz w:val="22"/>
          <w:lang w:val="es-ES"/>
        </w:rPr>
      </w:pPr>
    </w:p>
    <w:p w:rsidR="005C7392" w:rsidRPr="00B622BF" w:rsidRDefault="005C7392" w:rsidP="005C7392">
      <w:pPr>
        <w:pStyle w:val="Heading1"/>
        <w:rPr>
          <w:rFonts w:cs="Arial"/>
          <w:lang w:val="es-ES"/>
        </w:rPr>
      </w:pPr>
      <w:bookmarkStart w:id="2" w:name="_Toc357764580"/>
      <w:r w:rsidRPr="00B622BF">
        <w:rPr>
          <w:rFonts w:cs="Arial"/>
          <w:lang w:val="es-ES"/>
        </w:rPr>
        <w:t>Características de la aplicación</w:t>
      </w:r>
      <w:bookmarkEnd w:id="2"/>
    </w:p>
    <w:p w:rsidR="005C7392" w:rsidRPr="00B622BF" w:rsidRDefault="005C7392" w:rsidP="00995F09">
      <w:pPr>
        <w:rPr>
          <w:rFonts w:ascii="Arial" w:hAnsi="Arial" w:cs="Arial"/>
          <w:sz w:val="22"/>
          <w:lang w:val="es-ES"/>
        </w:rPr>
      </w:pPr>
    </w:p>
    <w:p w:rsidR="005C7392" w:rsidRPr="00B622BF" w:rsidRDefault="005C7392" w:rsidP="00995F09">
      <w:p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 xml:space="preserve">Se ha </w:t>
      </w:r>
      <w:r w:rsidR="00430B84">
        <w:rPr>
          <w:rFonts w:ascii="Arial" w:hAnsi="Arial" w:cs="Arial"/>
          <w:sz w:val="22"/>
          <w:lang w:val="es-ES"/>
        </w:rPr>
        <w:t>tomado como guía el</w:t>
      </w:r>
      <w:r w:rsidRPr="00B622BF">
        <w:rPr>
          <w:rFonts w:ascii="Arial" w:hAnsi="Arial" w:cs="Arial"/>
          <w:sz w:val="22"/>
          <w:lang w:val="es-ES"/>
        </w:rPr>
        <w:t xml:space="preserve"> servidor Tomcat, es decir, el servidor permite servir páginas estáticas o permite a través de una interfaz implementar una serie de servicios para añadir funcionalidades (acceso base de datos, gestión de cookies, etc.).</w:t>
      </w:r>
    </w:p>
    <w:p w:rsidR="005C7392" w:rsidRPr="00B622BF" w:rsidRDefault="005C7392" w:rsidP="00995F09">
      <w:pPr>
        <w:rPr>
          <w:rFonts w:ascii="Arial" w:hAnsi="Arial" w:cs="Arial"/>
          <w:sz w:val="22"/>
          <w:lang w:val="es-ES"/>
        </w:rPr>
      </w:pPr>
    </w:p>
    <w:p w:rsidR="005C7392" w:rsidRPr="00B622BF" w:rsidRDefault="005C7392" w:rsidP="00995F09">
      <w:p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Además, a diferencia de cualquier servidor web, se ha implementado una interfaz para la administración del servidor utlizando un patrón MVC, con las siguientes funcionalidades:</w:t>
      </w:r>
    </w:p>
    <w:p w:rsidR="005C7392" w:rsidRPr="00B622BF" w:rsidRDefault="005C7392" w:rsidP="00995F09">
      <w:pPr>
        <w:rPr>
          <w:rFonts w:ascii="Arial" w:hAnsi="Arial" w:cs="Arial"/>
          <w:sz w:val="22"/>
          <w:lang w:val="es-ES"/>
        </w:rPr>
      </w:pPr>
    </w:p>
    <w:p w:rsidR="005C7392" w:rsidRPr="00B622BF" w:rsidRDefault="005C7392" w:rsidP="005C739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Configurar el servidor web</w:t>
      </w:r>
    </w:p>
    <w:p w:rsidR="005C7392" w:rsidRPr="00B622BF" w:rsidRDefault="005C7392" w:rsidP="005C7392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Número del pool de sockets</w:t>
      </w:r>
    </w:p>
    <w:p w:rsidR="005C7392" w:rsidRPr="00B622BF" w:rsidRDefault="005C7392" w:rsidP="005C7392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Tiempo del KeepAlive para mantener conexiones abiertas</w:t>
      </w:r>
    </w:p>
    <w:p w:rsidR="005C7392" w:rsidRPr="00B622BF" w:rsidRDefault="005C7392" w:rsidP="005C739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Crear un nuevo servidor</w:t>
      </w:r>
    </w:p>
    <w:p w:rsidR="005C7392" w:rsidRPr="00B622BF" w:rsidRDefault="005C7392" w:rsidP="005C7392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Estático</w:t>
      </w:r>
    </w:p>
    <w:p w:rsidR="005C7392" w:rsidRPr="00B622BF" w:rsidRDefault="005C7392" w:rsidP="005C7392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Con un servicio indic</w:t>
      </w:r>
      <w:bookmarkStart w:id="3" w:name="_GoBack"/>
      <w:bookmarkEnd w:id="3"/>
      <w:r w:rsidRPr="00B622BF">
        <w:rPr>
          <w:rFonts w:ascii="Arial" w:hAnsi="Arial" w:cs="Arial"/>
          <w:sz w:val="22"/>
          <w:lang w:val="es-ES"/>
        </w:rPr>
        <w:t>ando su clase java y el path donde actua el servicio</w:t>
      </w:r>
    </w:p>
    <w:p w:rsidR="005C7392" w:rsidRPr="00B622BF" w:rsidRDefault="005C7392" w:rsidP="005C739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Editar un servidor existente</w:t>
      </w:r>
    </w:p>
    <w:p w:rsidR="005C7392" w:rsidRPr="00B622BF" w:rsidRDefault="005C7392" w:rsidP="005C739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Borrar un servidor existente</w:t>
      </w:r>
    </w:p>
    <w:p w:rsidR="005C7392" w:rsidRPr="00B622BF" w:rsidRDefault="005C7392" w:rsidP="005C739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Iniciar un servidor</w:t>
      </w:r>
    </w:p>
    <w:p w:rsidR="00B622BF" w:rsidRPr="00B622BF" w:rsidRDefault="005C7392" w:rsidP="005C739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Parar un servidor</w:t>
      </w:r>
    </w:p>
    <w:p w:rsidR="00B622BF" w:rsidRPr="00B622BF" w:rsidRDefault="00B622BF">
      <w:p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br w:type="page"/>
      </w:r>
    </w:p>
    <w:p w:rsidR="005C7392" w:rsidRPr="00B622BF" w:rsidRDefault="00B622BF" w:rsidP="00B622BF">
      <w:pPr>
        <w:pStyle w:val="Heading1"/>
        <w:rPr>
          <w:rFonts w:cs="Arial"/>
          <w:lang w:val="es-ES"/>
        </w:rPr>
      </w:pPr>
      <w:bookmarkStart w:id="4" w:name="_Toc357764581"/>
      <w:r w:rsidRPr="00B622BF">
        <w:rPr>
          <w:rFonts w:cs="Arial"/>
          <w:lang w:val="es-ES"/>
        </w:rPr>
        <w:lastRenderedPageBreak/>
        <w:t>Interfaces de la aplicación</w:t>
      </w:r>
      <w:bookmarkEnd w:id="4"/>
    </w:p>
    <w:p w:rsidR="005C7392" w:rsidRPr="00B622BF" w:rsidRDefault="005C7392" w:rsidP="005C7392">
      <w:pPr>
        <w:rPr>
          <w:rFonts w:ascii="Arial" w:hAnsi="Arial" w:cs="Arial"/>
          <w:sz w:val="22"/>
          <w:lang w:val="es-ES"/>
        </w:rPr>
      </w:pPr>
    </w:p>
    <w:p w:rsidR="005C7392" w:rsidRPr="00B622BF" w:rsidRDefault="005C7392" w:rsidP="005C7392">
      <w:pPr>
        <w:pStyle w:val="Heading3"/>
        <w:rPr>
          <w:rFonts w:ascii="Arial" w:hAnsi="Arial" w:cs="Arial"/>
          <w:lang w:val="es-ES"/>
        </w:rPr>
      </w:pPr>
      <w:bookmarkStart w:id="5" w:name="_Toc357764582"/>
      <w:r w:rsidRPr="00B622BF">
        <w:rPr>
          <w:rFonts w:ascii="Arial" w:hAnsi="Arial" w:cs="Arial"/>
          <w:lang w:val="es-ES"/>
        </w:rPr>
        <w:t>Interfaz de la aplicación</w:t>
      </w:r>
      <w:r w:rsidR="00B622BF" w:rsidRPr="00B622BF">
        <w:rPr>
          <w:rFonts w:ascii="Arial" w:hAnsi="Arial" w:cs="Arial"/>
          <w:lang w:val="es-ES"/>
        </w:rPr>
        <w:t xml:space="preserve"> por primera vez</w:t>
      </w:r>
      <w:bookmarkEnd w:id="5"/>
    </w:p>
    <w:p w:rsidR="005C7392" w:rsidRPr="00B622BF" w:rsidRDefault="005C7392" w:rsidP="005C7392">
      <w:pPr>
        <w:rPr>
          <w:rFonts w:ascii="Arial" w:hAnsi="Arial" w:cs="Arial"/>
          <w:lang w:val="es-ES"/>
        </w:rPr>
      </w:pPr>
    </w:p>
    <w:p w:rsidR="005C7392" w:rsidRPr="00B622BF" w:rsidRDefault="005C7392" w:rsidP="005C7392">
      <w:pPr>
        <w:rPr>
          <w:rFonts w:ascii="Arial" w:hAnsi="Arial" w:cs="Arial"/>
          <w:lang w:val="es-ES"/>
        </w:rPr>
      </w:pPr>
      <w:r w:rsidRPr="00B622BF">
        <w:rPr>
          <w:rFonts w:ascii="Arial" w:hAnsi="Arial" w:cs="Arial"/>
          <w:noProof/>
          <w:lang w:val="en-US"/>
        </w:rPr>
        <w:drawing>
          <wp:inline distT="0" distB="0" distL="0" distR="0" wp14:anchorId="70036698" wp14:editId="4D83D0C6">
            <wp:extent cx="47625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BF" w:rsidRPr="00B622BF" w:rsidRDefault="00B622BF" w:rsidP="005C7392">
      <w:pPr>
        <w:rPr>
          <w:rFonts w:ascii="Arial" w:hAnsi="Arial" w:cs="Arial"/>
          <w:lang w:val="es-ES"/>
        </w:rPr>
      </w:pPr>
    </w:p>
    <w:p w:rsidR="005C7392" w:rsidRPr="00B622BF" w:rsidRDefault="005C7392" w:rsidP="005C7392">
      <w:pPr>
        <w:pStyle w:val="Heading3"/>
        <w:rPr>
          <w:rFonts w:ascii="Arial" w:hAnsi="Arial" w:cs="Arial"/>
          <w:lang w:val="es-ES"/>
        </w:rPr>
      </w:pPr>
      <w:bookmarkStart w:id="6" w:name="_Toc357764583"/>
      <w:r w:rsidRPr="00B622BF">
        <w:rPr>
          <w:rFonts w:ascii="Arial" w:hAnsi="Arial" w:cs="Arial"/>
          <w:lang w:val="es-ES"/>
        </w:rPr>
        <w:t>Ejemplo de creación de un servidor con un servicio</w:t>
      </w:r>
      <w:bookmarkEnd w:id="6"/>
    </w:p>
    <w:p w:rsidR="005C7392" w:rsidRPr="00B622BF" w:rsidRDefault="005C7392" w:rsidP="005C7392">
      <w:pPr>
        <w:rPr>
          <w:rFonts w:ascii="Arial" w:hAnsi="Arial" w:cs="Arial"/>
          <w:lang w:val="es-ES"/>
        </w:rPr>
      </w:pPr>
    </w:p>
    <w:p w:rsidR="005C7392" w:rsidRPr="00B622BF" w:rsidRDefault="005C7392" w:rsidP="005C7392">
      <w:pPr>
        <w:rPr>
          <w:rFonts w:ascii="Arial" w:hAnsi="Arial" w:cs="Arial"/>
          <w:lang w:val="es-ES"/>
        </w:rPr>
      </w:pPr>
      <w:r w:rsidRPr="00B622BF">
        <w:rPr>
          <w:rFonts w:ascii="Arial" w:hAnsi="Arial" w:cs="Arial"/>
          <w:noProof/>
          <w:lang w:val="en-US"/>
        </w:rPr>
        <w:drawing>
          <wp:inline distT="0" distB="0" distL="0" distR="0" wp14:anchorId="54ED2A00" wp14:editId="29711552">
            <wp:extent cx="43529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92" w:rsidRPr="00B622BF" w:rsidRDefault="005C7392" w:rsidP="005C7392">
      <w:pPr>
        <w:rPr>
          <w:rFonts w:ascii="Arial" w:hAnsi="Arial" w:cs="Arial"/>
          <w:lang w:val="es-ES"/>
        </w:rPr>
      </w:pPr>
    </w:p>
    <w:p w:rsidR="005C7392" w:rsidRPr="00B622BF" w:rsidRDefault="00B622BF" w:rsidP="005C7392">
      <w:pPr>
        <w:rPr>
          <w:rFonts w:ascii="Arial" w:hAnsi="Arial" w:cs="Arial"/>
          <w:lang w:val="es-ES"/>
        </w:rPr>
      </w:pPr>
      <w:r w:rsidRPr="00B622BF">
        <w:rPr>
          <w:rFonts w:ascii="Arial" w:hAnsi="Arial" w:cs="Arial"/>
          <w:lang w:val="es-ES"/>
        </w:rPr>
        <w:t>El path relativo al servicio significa que al intentar acceder a un recurso en esa ruta se gestionará por el servicio. Por defecto en la aplicación viene un servicio muy básico llamado ServidorWebNoticias cuya clase se encuentra en:</w:t>
      </w:r>
    </w:p>
    <w:p w:rsidR="00B622BF" w:rsidRPr="00B622BF" w:rsidRDefault="00B622BF" w:rsidP="005C7392">
      <w:pPr>
        <w:rPr>
          <w:rFonts w:ascii="Arial" w:hAnsi="Arial" w:cs="Arial"/>
          <w:lang w:val="es-ES"/>
        </w:rPr>
      </w:pPr>
    </w:p>
    <w:p w:rsidR="00B622BF" w:rsidRPr="00B622BF" w:rsidRDefault="00B622BF" w:rsidP="00B622BF">
      <w:pPr>
        <w:ind w:firstLine="720"/>
        <w:rPr>
          <w:rFonts w:ascii="Arial" w:hAnsi="Arial" w:cs="Arial"/>
          <w:i/>
          <w:lang w:val="es-ES"/>
        </w:rPr>
      </w:pPr>
      <w:r w:rsidRPr="00B622BF">
        <w:rPr>
          <w:rFonts w:ascii="Arial" w:hAnsi="Arial" w:cs="Arial"/>
          <w:i/>
          <w:lang w:val="es-ES"/>
        </w:rPr>
        <w:t>servidorweb.servidorWeb.ServidorWebNoticias</w:t>
      </w:r>
    </w:p>
    <w:p w:rsidR="00B622BF" w:rsidRPr="00B622BF" w:rsidRDefault="00B622BF" w:rsidP="005C7392">
      <w:pPr>
        <w:rPr>
          <w:rFonts w:ascii="Arial" w:hAnsi="Arial" w:cs="Arial"/>
          <w:lang w:val="es-ES"/>
        </w:rPr>
      </w:pPr>
    </w:p>
    <w:p w:rsidR="00B622BF" w:rsidRPr="00B622BF" w:rsidRDefault="00B622BF" w:rsidP="005C7392">
      <w:pPr>
        <w:rPr>
          <w:rFonts w:ascii="Arial" w:hAnsi="Arial" w:cs="Arial"/>
          <w:lang w:val="es-ES"/>
        </w:rPr>
      </w:pPr>
    </w:p>
    <w:p w:rsidR="00B622BF" w:rsidRPr="00B622BF" w:rsidRDefault="00B622BF" w:rsidP="005C7392">
      <w:pPr>
        <w:rPr>
          <w:rFonts w:ascii="Arial" w:hAnsi="Arial" w:cs="Arial"/>
          <w:lang w:val="es-ES"/>
        </w:rPr>
      </w:pPr>
    </w:p>
    <w:p w:rsidR="00B622BF" w:rsidRPr="00B622BF" w:rsidRDefault="00B622BF" w:rsidP="005C7392">
      <w:pPr>
        <w:rPr>
          <w:rFonts w:ascii="Arial" w:hAnsi="Arial" w:cs="Arial"/>
          <w:lang w:val="es-ES"/>
        </w:rPr>
      </w:pPr>
    </w:p>
    <w:p w:rsidR="00B622BF" w:rsidRPr="00B622BF" w:rsidRDefault="00B622BF" w:rsidP="005C7392">
      <w:pPr>
        <w:rPr>
          <w:rFonts w:ascii="Arial" w:hAnsi="Arial" w:cs="Arial"/>
          <w:lang w:val="es-ES"/>
        </w:rPr>
      </w:pPr>
    </w:p>
    <w:p w:rsidR="00B622BF" w:rsidRPr="00B622BF" w:rsidRDefault="00B622BF" w:rsidP="005C7392">
      <w:pPr>
        <w:rPr>
          <w:rFonts w:ascii="Arial" w:hAnsi="Arial" w:cs="Arial"/>
          <w:lang w:val="es-ES"/>
        </w:rPr>
      </w:pPr>
    </w:p>
    <w:p w:rsidR="00B622BF" w:rsidRPr="00B622BF" w:rsidRDefault="00B622BF" w:rsidP="00B622BF">
      <w:pPr>
        <w:pStyle w:val="Heading3"/>
        <w:rPr>
          <w:rFonts w:ascii="Arial" w:hAnsi="Arial" w:cs="Arial"/>
          <w:lang w:val="es-ES"/>
        </w:rPr>
      </w:pPr>
      <w:bookmarkStart w:id="7" w:name="_Toc357764584"/>
      <w:r w:rsidRPr="00B622BF">
        <w:rPr>
          <w:rFonts w:ascii="Arial" w:hAnsi="Arial" w:cs="Arial"/>
          <w:lang w:val="es-ES"/>
        </w:rPr>
        <w:lastRenderedPageBreak/>
        <w:t>Interfaz de la aplicación con un servidor web</w:t>
      </w:r>
      <w:bookmarkEnd w:id="7"/>
    </w:p>
    <w:p w:rsidR="005C7392" w:rsidRPr="00B622BF" w:rsidRDefault="005C7392" w:rsidP="005C7392">
      <w:pPr>
        <w:rPr>
          <w:rFonts w:ascii="Arial" w:hAnsi="Arial" w:cs="Arial"/>
          <w:lang w:val="es-ES"/>
        </w:rPr>
      </w:pPr>
    </w:p>
    <w:p w:rsidR="005C7392" w:rsidRPr="00B622BF" w:rsidRDefault="00B622BF" w:rsidP="005C7392">
      <w:pPr>
        <w:rPr>
          <w:rFonts w:ascii="Arial" w:hAnsi="Arial" w:cs="Arial"/>
          <w:lang w:val="es-ES"/>
        </w:rPr>
      </w:pPr>
      <w:r w:rsidRPr="00B622BF">
        <w:rPr>
          <w:rFonts w:ascii="Arial" w:hAnsi="Arial" w:cs="Arial"/>
          <w:noProof/>
          <w:lang w:val="en-US"/>
        </w:rPr>
        <w:drawing>
          <wp:inline distT="0" distB="0" distL="0" distR="0" wp14:anchorId="724BC407" wp14:editId="5FAC2731">
            <wp:extent cx="47625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92" w:rsidRPr="00B622BF" w:rsidRDefault="005C7392" w:rsidP="005C7392">
      <w:pPr>
        <w:rPr>
          <w:rFonts w:ascii="Arial" w:hAnsi="Arial" w:cs="Arial"/>
          <w:lang w:val="es-ES"/>
        </w:rPr>
      </w:pPr>
    </w:p>
    <w:p w:rsidR="005C7392" w:rsidRPr="00B622BF" w:rsidRDefault="005C7392" w:rsidP="005C7392">
      <w:pPr>
        <w:rPr>
          <w:rFonts w:ascii="Arial" w:hAnsi="Arial" w:cs="Arial"/>
          <w:lang w:val="es-ES"/>
        </w:rPr>
      </w:pPr>
    </w:p>
    <w:p w:rsidR="00B622BF" w:rsidRPr="00B622BF" w:rsidRDefault="00B622BF" w:rsidP="00B622BF">
      <w:pPr>
        <w:pStyle w:val="Heading3"/>
        <w:rPr>
          <w:rFonts w:ascii="Arial" w:hAnsi="Arial" w:cs="Arial"/>
          <w:lang w:val="es-ES"/>
        </w:rPr>
      </w:pPr>
      <w:bookmarkStart w:id="8" w:name="_Toc357764585"/>
      <w:r w:rsidRPr="00B622BF">
        <w:rPr>
          <w:rFonts w:ascii="Arial" w:hAnsi="Arial" w:cs="Arial"/>
          <w:lang w:val="es-ES"/>
        </w:rPr>
        <w:t>Interfaz de la aplicación para acceder a las opciones de un servidor</w:t>
      </w:r>
      <w:bookmarkEnd w:id="8"/>
    </w:p>
    <w:p w:rsidR="005C7392" w:rsidRPr="00B622BF" w:rsidRDefault="005C7392" w:rsidP="005C7392">
      <w:pPr>
        <w:rPr>
          <w:rFonts w:ascii="Arial" w:hAnsi="Arial" w:cs="Arial"/>
          <w:lang w:val="es-ES"/>
        </w:rPr>
      </w:pPr>
    </w:p>
    <w:p w:rsidR="005C7392" w:rsidRPr="00B622BF" w:rsidRDefault="005C7392" w:rsidP="005C7392">
      <w:pPr>
        <w:rPr>
          <w:rFonts w:ascii="Arial" w:hAnsi="Arial" w:cs="Arial"/>
          <w:lang w:val="es-ES"/>
        </w:rPr>
      </w:pPr>
    </w:p>
    <w:p w:rsidR="005C7392" w:rsidRPr="00B622BF" w:rsidRDefault="00B622BF" w:rsidP="005C7392">
      <w:pPr>
        <w:rPr>
          <w:rFonts w:ascii="Arial" w:hAnsi="Arial" w:cs="Arial"/>
          <w:lang w:val="es-ES"/>
        </w:rPr>
      </w:pPr>
      <w:r w:rsidRPr="00B622BF">
        <w:rPr>
          <w:rFonts w:ascii="Arial" w:hAnsi="Arial" w:cs="Arial"/>
          <w:noProof/>
          <w:lang w:val="en-US"/>
        </w:rPr>
        <w:drawing>
          <wp:inline distT="0" distB="0" distL="0" distR="0" wp14:anchorId="6A687D4E" wp14:editId="459C18DD">
            <wp:extent cx="47625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BF" w:rsidRPr="00B622BF" w:rsidRDefault="00B622BF">
      <w:pPr>
        <w:rPr>
          <w:rFonts w:ascii="Arial" w:hAnsi="Arial" w:cs="Arial"/>
          <w:lang w:val="es-ES"/>
        </w:rPr>
      </w:pPr>
      <w:r w:rsidRPr="00B622BF">
        <w:rPr>
          <w:rFonts w:ascii="Arial" w:hAnsi="Arial" w:cs="Arial"/>
          <w:lang w:val="es-ES"/>
        </w:rPr>
        <w:br w:type="page"/>
      </w:r>
    </w:p>
    <w:p w:rsidR="005C7392" w:rsidRPr="00B622BF" w:rsidRDefault="00B622BF" w:rsidP="00B622BF">
      <w:pPr>
        <w:pStyle w:val="Heading1"/>
        <w:rPr>
          <w:rFonts w:cs="Arial"/>
          <w:lang w:val="es-ES"/>
        </w:rPr>
      </w:pPr>
      <w:bookmarkStart w:id="9" w:name="_Toc357764586"/>
      <w:r w:rsidRPr="00B622BF">
        <w:rPr>
          <w:rFonts w:cs="Arial"/>
          <w:lang w:val="es-ES"/>
        </w:rPr>
        <w:lastRenderedPageBreak/>
        <w:t>Instalación de los demos</w:t>
      </w:r>
      <w:bookmarkEnd w:id="9"/>
    </w:p>
    <w:p w:rsidR="00B622BF" w:rsidRPr="00B622BF" w:rsidRDefault="00B622BF" w:rsidP="00B622BF">
      <w:pPr>
        <w:rPr>
          <w:rFonts w:ascii="Arial" w:hAnsi="Arial" w:cs="Arial"/>
          <w:lang w:val="es-ES"/>
        </w:rPr>
      </w:pPr>
    </w:p>
    <w:p w:rsidR="00B622BF" w:rsidRPr="00B622BF" w:rsidRDefault="00B622BF" w:rsidP="00B622BF">
      <w:pPr>
        <w:rPr>
          <w:rFonts w:ascii="Arial" w:hAnsi="Arial" w:cs="Arial"/>
          <w:lang w:val="es-ES"/>
        </w:rPr>
      </w:pPr>
      <w:r w:rsidRPr="00B622BF">
        <w:rPr>
          <w:rFonts w:ascii="Arial" w:hAnsi="Arial" w:cs="Arial"/>
          <w:lang w:val="es-ES"/>
        </w:rPr>
        <w:t>En el proyecto existe una carpeta con dos demos:</w:t>
      </w:r>
    </w:p>
    <w:p w:rsidR="00B622BF" w:rsidRPr="00B622BF" w:rsidRDefault="00B622BF" w:rsidP="00B622BF">
      <w:pPr>
        <w:rPr>
          <w:rFonts w:ascii="Arial" w:hAnsi="Arial" w:cs="Arial"/>
          <w:lang w:val="es-ES"/>
        </w:rPr>
      </w:pPr>
    </w:p>
    <w:p w:rsidR="00B622BF" w:rsidRPr="00B622BF" w:rsidRDefault="00B622BF" w:rsidP="00B622BF">
      <w:pPr>
        <w:pStyle w:val="ListParagraph"/>
        <w:numPr>
          <w:ilvl w:val="0"/>
          <w:numId w:val="5"/>
        </w:numPr>
        <w:rPr>
          <w:rFonts w:ascii="Arial" w:hAnsi="Arial" w:cs="Arial"/>
          <w:lang w:val="es-ES"/>
        </w:rPr>
      </w:pPr>
      <w:r w:rsidRPr="00B622BF">
        <w:rPr>
          <w:rFonts w:ascii="Arial" w:hAnsi="Arial" w:cs="Arial"/>
          <w:lang w:val="es-ES"/>
        </w:rPr>
        <w:t>Pagina con servicio web</w:t>
      </w:r>
    </w:p>
    <w:p w:rsidR="00B622BF" w:rsidRPr="00B622BF" w:rsidRDefault="00B622BF" w:rsidP="00B622BF">
      <w:pPr>
        <w:pStyle w:val="ListParagraph"/>
        <w:numPr>
          <w:ilvl w:val="0"/>
          <w:numId w:val="5"/>
        </w:numPr>
        <w:rPr>
          <w:rFonts w:ascii="Arial" w:hAnsi="Arial" w:cs="Arial"/>
          <w:lang w:val="es-ES"/>
        </w:rPr>
      </w:pPr>
      <w:r w:rsidRPr="00B622BF">
        <w:rPr>
          <w:rFonts w:ascii="Arial" w:hAnsi="Arial" w:cs="Arial"/>
          <w:lang w:val="es-ES"/>
        </w:rPr>
        <w:t>Página estática</w:t>
      </w:r>
    </w:p>
    <w:p w:rsidR="00B622BF" w:rsidRPr="00B622BF" w:rsidRDefault="00B622BF" w:rsidP="00B622BF">
      <w:pPr>
        <w:rPr>
          <w:rFonts w:ascii="Arial" w:hAnsi="Arial" w:cs="Arial"/>
          <w:lang w:val="es-ES"/>
        </w:rPr>
      </w:pPr>
    </w:p>
    <w:p w:rsidR="00B622BF" w:rsidRPr="00B622BF" w:rsidRDefault="00B622BF" w:rsidP="00B622BF">
      <w:pPr>
        <w:rPr>
          <w:rFonts w:ascii="Arial" w:hAnsi="Arial" w:cs="Arial"/>
          <w:lang w:val="es-ES"/>
        </w:rPr>
      </w:pPr>
      <w:r w:rsidRPr="00B622BF">
        <w:rPr>
          <w:rFonts w:ascii="Arial" w:hAnsi="Arial" w:cs="Arial"/>
          <w:lang w:val="es-ES"/>
        </w:rPr>
        <w:t xml:space="preserve">Para hacerlos funcionar hay que crear dos servidores, en el ejemplo voy a partir que la carpeta del proyecto está en </w:t>
      </w:r>
      <w:r w:rsidRPr="00B622BF">
        <w:rPr>
          <w:rFonts w:ascii="Arial" w:hAnsi="Arial" w:cs="Arial"/>
          <w:i/>
          <w:lang w:val="es-ES"/>
        </w:rPr>
        <w:t>C:\</w:t>
      </w:r>
      <w:r w:rsidRPr="00B622BF">
        <w:rPr>
          <w:rFonts w:ascii="Arial" w:hAnsi="Arial" w:cs="Arial"/>
          <w:lang w:val="es-ES"/>
        </w:rPr>
        <w:t>.</w:t>
      </w:r>
    </w:p>
    <w:p w:rsidR="005C7392" w:rsidRPr="00B622BF" w:rsidRDefault="005C7392" w:rsidP="005C7392">
      <w:pPr>
        <w:rPr>
          <w:rFonts w:ascii="Arial" w:hAnsi="Arial" w:cs="Arial"/>
          <w:lang w:val="es-ES"/>
        </w:rPr>
      </w:pPr>
    </w:p>
    <w:p w:rsidR="005C7392" w:rsidRPr="00B622BF" w:rsidRDefault="00B622BF" w:rsidP="005C7392">
      <w:pPr>
        <w:rPr>
          <w:rFonts w:ascii="Arial" w:hAnsi="Arial" w:cs="Arial"/>
          <w:sz w:val="22"/>
          <w:u w:val="single"/>
          <w:lang w:val="es-ES"/>
        </w:rPr>
      </w:pPr>
      <w:r w:rsidRPr="00B622BF">
        <w:rPr>
          <w:rFonts w:ascii="Arial" w:hAnsi="Arial" w:cs="Arial"/>
          <w:sz w:val="22"/>
          <w:u w:val="single"/>
          <w:lang w:val="es-ES"/>
        </w:rPr>
        <w:t>Servidor con servicio web</w:t>
      </w:r>
    </w:p>
    <w:p w:rsidR="00B622BF" w:rsidRPr="00B622BF" w:rsidRDefault="00B622BF" w:rsidP="005C7392">
      <w:pPr>
        <w:rPr>
          <w:rFonts w:ascii="Arial" w:hAnsi="Arial" w:cs="Arial"/>
          <w:sz w:val="22"/>
          <w:lang w:val="es-ES"/>
        </w:rPr>
      </w:pPr>
    </w:p>
    <w:p w:rsidR="00B622BF" w:rsidRPr="00B622BF" w:rsidRDefault="00B622BF" w:rsidP="005C7392">
      <w:p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Puerto</w:t>
      </w:r>
    </w:p>
    <w:p w:rsidR="00B622BF" w:rsidRPr="00B622BF" w:rsidRDefault="00B622BF" w:rsidP="00B622BF">
      <w:pPr>
        <w:ind w:firstLine="720"/>
        <w:rPr>
          <w:rFonts w:ascii="Arial" w:hAnsi="Arial" w:cs="Arial"/>
          <w:lang w:val="es-ES"/>
        </w:rPr>
      </w:pPr>
      <w:r w:rsidRPr="00B622BF">
        <w:rPr>
          <w:rFonts w:ascii="Arial" w:hAnsi="Arial" w:cs="Arial"/>
          <w:lang w:val="es-ES"/>
        </w:rPr>
        <w:t>8080</w:t>
      </w:r>
    </w:p>
    <w:p w:rsidR="00B622BF" w:rsidRDefault="00B622BF" w:rsidP="005C7392">
      <w:pPr>
        <w:rPr>
          <w:rFonts w:ascii="Arial" w:hAnsi="Arial" w:cs="Arial"/>
          <w:sz w:val="22"/>
          <w:lang w:val="es-ES"/>
        </w:rPr>
      </w:pPr>
    </w:p>
    <w:p w:rsidR="00B622BF" w:rsidRPr="00B622BF" w:rsidRDefault="00B622BF" w:rsidP="005C7392">
      <w:p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Path estático</w:t>
      </w:r>
    </w:p>
    <w:p w:rsidR="00B622BF" w:rsidRPr="00B622BF" w:rsidRDefault="00B622BF" w:rsidP="00B622BF">
      <w:pPr>
        <w:ind w:firstLine="720"/>
        <w:rPr>
          <w:rFonts w:ascii="Arial" w:hAnsi="Arial" w:cs="Arial"/>
          <w:lang w:val="es-ES"/>
        </w:rPr>
      </w:pPr>
      <w:r w:rsidRPr="00B622BF">
        <w:rPr>
          <w:rFonts w:ascii="Arial" w:hAnsi="Arial" w:cs="Arial"/>
          <w:lang w:val="es-ES"/>
        </w:rPr>
        <w:t>C:\Servidor Web - Miguel Gonzalez Gomez\Paginas demo\Pagina con servicio web</w:t>
      </w:r>
    </w:p>
    <w:p w:rsidR="00B622BF" w:rsidRDefault="00B622BF" w:rsidP="00B622BF">
      <w:pPr>
        <w:rPr>
          <w:rFonts w:ascii="Arial" w:hAnsi="Arial" w:cs="Arial"/>
          <w:sz w:val="22"/>
          <w:szCs w:val="22"/>
          <w:lang w:val="es-ES"/>
        </w:rPr>
      </w:pPr>
    </w:p>
    <w:p w:rsidR="00B622BF" w:rsidRDefault="00B622BF" w:rsidP="00B622BF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Path relativo al servicio</w:t>
      </w:r>
    </w:p>
    <w:p w:rsidR="00B622BF" w:rsidRPr="00B622BF" w:rsidRDefault="00B622BF" w:rsidP="00B622BF">
      <w:pPr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ab/>
      </w:r>
      <w:r w:rsidRPr="00B622BF">
        <w:rPr>
          <w:rFonts w:ascii="Arial" w:hAnsi="Arial" w:cs="Arial"/>
          <w:lang w:val="es-ES"/>
        </w:rPr>
        <w:t>admin</w:t>
      </w:r>
    </w:p>
    <w:p w:rsidR="00B622BF" w:rsidRDefault="00B622BF" w:rsidP="00B622BF">
      <w:pPr>
        <w:rPr>
          <w:rFonts w:ascii="Arial" w:hAnsi="Arial" w:cs="Arial"/>
          <w:sz w:val="22"/>
          <w:szCs w:val="22"/>
          <w:lang w:val="es-ES"/>
        </w:rPr>
      </w:pPr>
    </w:p>
    <w:p w:rsidR="00B622BF" w:rsidRDefault="00B622BF" w:rsidP="00B622BF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Clase del servicio</w:t>
      </w:r>
    </w:p>
    <w:p w:rsidR="00B622BF" w:rsidRPr="00B622BF" w:rsidRDefault="00B622BF" w:rsidP="00B622BF">
      <w:pPr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ab/>
      </w:r>
      <w:r w:rsidRPr="00B622BF">
        <w:rPr>
          <w:rFonts w:ascii="Arial" w:hAnsi="Arial" w:cs="Arial"/>
          <w:lang w:val="es-ES"/>
        </w:rPr>
        <w:t>servidorweb.servidorWeb.ServidorWebNoticias</w:t>
      </w:r>
    </w:p>
    <w:p w:rsidR="00B622BF" w:rsidRDefault="00B622BF" w:rsidP="00B622BF">
      <w:pPr>
        <w:rPr>
          <w:rFonts w:ascii="Arial" w:hAnsi="Arial" w:cs="Arial"/>
          <w:sz w:val="22"/>
          <w:szCs w:val="22"/>
          <w:lang w:val="es-ES"/>
        </w:rPr>
      </w:pPr>
    </w:p>
    <w:p w:rsidR="00B622BF" w:rsidRPr="00B622BF" w:rsidRDefault="00B622BF" w:rsidP="00B622BF">
      <w:pPr>
        <w:rPr>
          <w:rFonts w:ascii="Arial" w:hAnsi="Arial" w:cs="Arial"/>
          <w:sz w:val="22"/>
          <w:u w:val="single"/>
          <w:lang w:val="es-ES"/>
        </w:rPr>
      </w:pPr>
      <w:r w:rsidRPr="00B622BF">
        <w:rPr>
          <w:rFonts w:ascii="Arial" w:hAnsi="Arial" w:cs="Arial"/>
          <w:sz w:val="22"/>
          <w:u w:val="single"/>
          <w:lang w:val="es-ES"/>
        </w:rPr>
        <w:t xml:space="preserve">Servidor </w:t>
      </w:r>
      <w:r>
        <w:rPr>
          <w:rFonts w:ascii="Arial" w:hAnsi="Arial" w:cs="Arial"/>
          <w:sz w:val="22"/>
          <w:u w:val="single"/>
          <w:lang w:val="es-ES"/>
        </w:rPr>
        <w:t>estático</w:t>
      </w:r>
    </w:p>
    <w:p w:rsidR="00B622BF" w:rsidRPr="00B622BF" w:rsidRDefault="00B622BF" w:rsidP="00B622BF">
      <w:pPr>
        <w:rPr>
          <w:rFonts w:ascii="Arial" w:hAnsi="Arial" w:cs="Arial"/>
          <w:sz w:val="22"/>
          <w:lang w:val="es-ES"/>
        </w:rPr>
      </w:pPr>
    </w:p>
    <w:p w:rsidR="00B622BF" w:rsidRPr="00B622BF" w:rsidRDefault="00B622BF" w:rsidP="00B622BF">
      <w:p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Puerto</w:t>
      </w:r>
    </w:p>
    <w:p w:rsidR="00B622BF" w:rsidRPr="00B622BF" w:rsidRDefault="00B622BF" w:rsidP="00B622BF">
      <w:pPr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9090</w:t>
      </w:r>
    </w:p>
    <w:p w:rsidR="00B622BF" w:rsidRDefault="00B622BF" w:rsidP="00B622BF">
      <w:pPr>
        <w:rPr>
          <w:rFonts w:ascii="Arial" w:hAnsi="Arial" w:cs="Arial"/>
          <w:sz w:val="22"/>
          <w:lang w:val="es-ES"/>
        </w:rPr>
      </w:pPr>
    </w:p>
    <w:p w:rsidR="00B622BF" w:rsidRPr="00B622BF" w:rsidRDefault="00B622BF" w:rsidP="00B622BF">
      <w:pPr>
        <w:rPr>
          <w:rFonts w:ascii="Arial" w:hAnsi="Arial" w:cs="Arial"/>
          <w:sz w:val="22"/>
          <w:lang w:val="es-ES"/>
        </w:rPr>
      </w:pPr>
      <w:r w:rsidRPr="00B622BF">
        <w:rPr>
          <w:rFonts w:ascii="Arial" w:hAnsi="Arial" w:cs="Arial"/>
          <w:sz w:val="22"/>
          <w:lang w:val="es-ES"/>
        </w:rPr>
        <w:t>Path estático</w:t>
      </w:r>
    </w:p>
    <w:p w:rsidR="00B622BF" w:rsidRDefault="00B622BF" w:rsidP="00B622BF">
      <w:pPr>
        <w:rPr>
          <w:rFonts w:ascii="Arial" w:hAnsi="Arial" w:cs="Arial"/>
          <w:sz w:val="22"/>
          <w:szCs w:val="22"/>
          <w:lang w:val="es-ES"/>
        </w:rPr>
      </w:pPr>
      <w:r w:rsidRPr="00B622BF">
        <w:rPr>
          <w:rFonts w:ascii="Arial" w:hAnsi="Arial" w:cs="Arial"/>
          <w:lang w:val="es-ES"/>
        </w:rPr>
        <w:t>C:\Servidor Web - Miguel Gonzalez Gomez\Paginas demo\Pagina estática</w:t>
      </w:r>
    </w:p>
    <w:p w:rsidR="00B622BF" w:rsidRDefault="00B622BF" w:rsidP="00B622BF">
      <w:pPr>
        <w:rPr>
          <w:rFonts w:ascii="Arial" w:hAnsi="Arial" w:cs="Arial"/>
          <w:sz w:val="22"/>
          <w:szCs w:val="22"/>
          <w:lang w:val="es-ES"/>
        </w:rPr>
      </w:pPr>
    </w:p>
    <w:p w:rsidR="00B622BF" w:rsidRDefault="00B622BF" w:rsidP="00B622BF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Path relativo al servicio</w:t>
      </w:r>
    </w:p>
    <w:p w:rsidR="00B622BF" w:rsidRPr="00B622BF" w:rsidRDefault="00B622BF" w:rsidP="00B622BF">
      <w:pPr>
        <w:rPr>
          <w:rFonts w:ascii="Arial" w:hAnsi="Arial" w:cs="Arial"/>
          <w:lang w:val="es-ES"/>
        </w:rPr>
      </w:pPr>
      <w:r w:rsidRPr="00B622BF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 xml:space="preserve">-- </w:t>
      </w:r>
      <w:r w:rsidRPr="00B622BF">
        <w:rPr>
          <w:rFonts w:ascii="Arial" w:hAnsi="Arial" w:cs="Arial"/>
          <w:lang w:val="es-ES"/>
        </w:rPr>
        <w:t>Vacío --</w:t>
      </w:r>
    </w:p>
    <w:p w:rsidR="00B622BF" w:rsidRDefault="00B622BF" w:rsidP="00B622BF">
      <w:pPr>
        <w:rPr>
          <w:rFonts w:ascii="Arial" w:hAnsi="Arial" w:cs="Arial"/>
          <w:sz w:val="22"/>
          <w:szCs w:val="22"/>
          <w:lang w:val="es-ES"/>
        </w:rPr>
      </w:pPr>
    </w:p>
    <w:p w:rsidR="00B622BF" w:rsidRDefault="00B622BF" w:rsidP="00B622BF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Clase del servicio</w:t>
      </w:r>
    </w:p>
    <w:p w:rsidR="00B622BF" w:rsidRDefault="00B622BF" w:rsidP="00B622BF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lang w:val="es-ES"/>
        </w:rPr>
        <w:t xml:space="preserve">-- </w:t>
      </w:r>
      <w:r w:rsidRPr="00B622BF">
        <w:rPr>
          <w:rFonts w:ascii="Arial" w:hAnsi="Arial" w:cs="Arial"/>
          <w:lang w:val="es-ES"/>
        </w:rPr>
        <w:t>Vacío --</w:t>
      </w:r>
    </w:p>
    <w:p w:rsidR="00B622BF" w:rsidRDefault="00B622BF" w:rsidP="00B622BF">
      <w:pPr>
        <w:rPr>
          <w:rFonts w:ascii="Arial" w:hAnsi="Arial" w:cs="Arial"/>
          <w:sz w:val="22"/>
          <w:szCs w:val="22"/>
          <w:lang w:val="es-ES"/>
        </w:rPr>
      </w:pPr>
    </w:p>
    <w:p w:rsidR="00B622BF" w:rsidRDefault="00B622BF" w:rsidP="00B622BF">
      <w:pPr>
        <w:rPr>
          <w:rFonts w:ascii="Arial" w:hAnsi="Arial" w:cs="Arial"/>
          <w:sz w:val="22"/>
          <w:szCs w:val="22"/>
          <w:lang w:val="es-ES"/>
        </w:rPr>
      </w:pPr>
    </w:p>
    <w:p w:rsidR="00B622BF" w:rsidRDefault="00B622BF" w:rsidP="00B622BF">
      <w:pPr>
        <w:pStyle w:val="Heading3"/>
        <w:rPr>
          <w:lang w:val="es-ES"/>
        </w:rPr>
      </w:pPr>
      <w:bookmarkStart w:id="10" w:name="_Toc357764587"/>
      <w:r>
        <w:rPr>
          <w:lang w:val="es-ES"/>
        </w:rPr>
        <w:t>Guardado</w:t>
      </w:r>
      <w:bookmarkEnd w:id="10"/>
    </w:p>
    <w:p w:rsidR="00B622BF" w:rsidRDefault="00B622BF" w:rsidP="00B622BF">
      <w:pPr>
        <w:rPr>
          <w:lang w:val="es-ES"/>
        </w:rPr>
      </w:pPr>
    </w:p>
    <w:p w:rsidR="00B622BF" w:rsidRDefault="00B622BF" w:rsidP="00B622BF">
      <w:pPr>
        <w:rPr>
          <w:lang w:val="es-ES"/>
        </w:rPr>
      </w:pPr>
      <w:r>
        <w:rPr>
          <w:lang w:val="es-ES"/>
        </w:rPr>
        <w:t>Al guardar los cambios se crea un fichero “</w:t>
      </w:r>
      <w:r w:rsidRPr="00B622BF">
        <w:rPr>
          <w:lang w:val="es-ES"/>
        </w:rPr>
        <w:t>servidorWeb.xml</w:t>
      </w:r>
      <w:r>
        <w:rPr>
          <w:lang w:val="es-ES"/>
        </w:rPr>
        <w:t>” con las opciones. Se puede configurar el fichero con un editor en modo texto o mediante la aplicación.</w:t>
      </w:r>
    </w:p>
    <w:p w:rsidR="00B622BF" w:rsidRDefault="00B622BF">
      <w:pPr>
        <w:rPr>
          <w:lang w:val="es-ES"/>
        </w:rPr>
      </w:pPr>
      <w:r>
        <w:rPr>
          <w:lang w:val="es-ES"/>
        </w:rPr>
        <w:br w:type="page"/>
      </w:r>
    </w:p>
    <w:p w:rsidR="00B622BF" w:rsidRDefault="00B622BF" w:rsidP="00B622BF">
      <w:pPr>
        <w:pStyle w:val="Heading1"/>
        <w:rPr>
          <w:lang w:val="es-ES"/>
        </w:rPr>
      </w:pPr>
      <w:bookmarkStart w:id="11" w:name="_Toc357764588"/>
      <w:r>
        <w:rPr>
          <w:lang w:val="es-ES"/>
        </w:rPr>
        <w:lastRenderedPageBreak/>
        <w:t>Servidor estático</w:t>
      </w:r>
      <w:bookmarkEnd w:id="11"/>
    </w:p>
    <w:p w:rsidR="00B622BF" w:rsidRDefault="00B622BF" w:rsidP="00B622BF">
      <w:pPr>
        <w:rPr>
          <w:lang w:val="es-ES"/>
        </w:rPr>
      </w:pPr>
    </w:p>
    <w:p w:rsidR="00B622BF" w:rsidRDefault="00B622BF" w:rsidP="00B622BF">
      <w:pPr>
        <w:rPr>
          <w:lang w:val="es-ES"/>
        </w:rPr>
      </w:pPr>
      <w:r>
        <w:rPr>
          <w:lang w:val="es-ES"/>
        </w:rPr>
        <w:t>El servidor estático en la demo es la documentación del Framework PHP Code Igniter. Una vez iniciado se navega a través de él con la url:</w:t>
      </w:r>
    </w:p>
    <w:p w:rsidR="00B622BF" w:rsidRDefault="00B622BF" w:rsidP="00B622BF">
      <w:pPr>
        <w:rPr>
          <w:lang w:val="es-ES"/>
        </w:rPr>
      </w:pPr>
    </w:p>
    <w:p w:rsidR="00B622BF" w:rsidRPr="00B622BF" w:rsidRDefault="00B622BF" w:rsidP="00B622BF">
      <w:pPr>
        <w:rPr>
          <w:i/>
          <w:lang w:val="es-ES"/>
        </w:rPr>
      </w:pPr>
      <w:r>
        <w:rPr>
          <w:lang w:val="es-ES"/>
        </w:rPr>
        <w:tab/>
      </w:r>
      <w:r w:rsidRPr="00B622BF">
        <w:rPr>
          <w:i/>
          <w:lang w:val="es-ES"/>
        </w:rPr>
        <w:t>http://localhost:9090</w:t>
      </w:r>
    </w:p>
    <w:p w:rsidR="00B622BF" w:rsidRDefault="00B622BF" w:rsidP="00B622BF">
      <w:pPr>
        <w:rPr>
          <w:rFonts w:ascii="Arial" w:hAnsi="Arial" w:cs="Arial"/>
          <w:sz w:val="22"/>
          <w:szCs w:val="22"/>
          <w:lang w:val="es-ES"/>
        </w:rPr>
      </w:pPr>
    </w:p>
    <w:p w:rsidR="00B622BF" w:rsidRDefault="00B622BF" w:rsidP="00B622BF">
      <w:pPr>
        <w:rPr>
          <w:rFonts w:ascii="Arial" w:hAnsi="Arial" w:cs="Arial"/>
          <w:sz w:val="22"/>
          <w:szCs w:val="22"/>
          <w:lang w:val="es-ES"/>
        </w:rPr>
      </w:pPr>
      <w:r>
        <w:rPr>
          <w:noProof/>
          <w:lang w:val="en-US"/>
        </w:rPr>
        <w:drawing>
          <wp:inline distT="0" distB="0" distL="0" distR="0" wp14:anchorId="46FA2F2D" wp14:editId="06F0A98B">
            <wp:extent cx="5580380" cy="65375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5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BF" w:rsidRDefault="00B622BF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br w:type="page"/>
      </w:r>
    </w:p>
    <w:p w:rsidR="00B622BF" w:rsidRDefault="00B622BF" w:rsidP="00B622BF">
      <w:pPr>
        <w:pStyle w:val="Heading1"/>
        <w:rPr>
          <w:lang w:val="es-ES"/>
        </w:rPr>
      </w:pPr>
      <w:bookmarkStart w:id="12" w:name="_Toc357764589"/>
      <w:r>
        <w:rPr>
          <w:lang w:val="es-ES"/>
        </w:rPr>
        <w:lastRenderedPageBreak/>
        <w:t>Servidor con servicio web</w:t>
      </w:r>
      <w:bookmarkEnd w:id="12"/>
    </w:p>
    <w:p w:rsidR="00B622BF" w:rsidRDefault="00B622BF" w:rsidP="00B622BF">
      <w:pPr>
        <w:rPr>
          <w:lang w:val="es-ES"/>
        </w:rPr>
      </w:pPr>
    </w:p>
    <w:p w:rsidR="00B622BF" w:rsidRDefault="00B622BF" w:rsidP="00B622BF">
      <w:pPr>
        <w:rPr>
          <w:lang w:val="es-ES"/>
        </w:rPr>
      </w:pPr>
      <w:r>
        <w:rPr>
          <w:lang w:val="es-ES"/>
        </w:rPr>
        <w:t>Se ha desarrollado una pequeña aplicación web con contenido estático y una zona de administración, en la cual, para acceder hay que reyenar un formulario</w:t>
      </w:r>
      <w:r w:rsidR="008A5172">
        <w:rPr>
          <w:lang w:val="es-ES"/>
        </w:rPr>
        <w:t>. Los datos de acceso son:</w:t>
      </w:r>
    </w:p>
    <w:p w:rsidR="008A5172" w:rsidRDefault="008A5172" w:rsidP="00B622BF">
      <w:pPr>
        <w:rPr>
          <w:lang w:val="es-ES"/>
        </w:rPr>
      </w:pPr>
    </w:p>
    <w:p w:rsidR="008A5172" w:rsidRDefault="008A5172" w:rsidP="00B622BF">
      <w:pPr>
        <w:rPr>
          <w:lang w:val="es-ES"/>
        </w:rPr>
      </w:pPr>
      <w:r>
        <w:rPr>
          <w:lang w:val="es-ES"/>
        </w:rPr>
        <w:tab/>
        <w:t xml:space="preserve">Usuario: </w:t>
      </w:r>
      <w:r w:rsidRPr="008A5172">
        <w:rPr>
          <w:i/>
          <w:lang w:val="es-ES"/>
        </w:rPr>
        <w:t>admin</w:t>
      </w:r>
    </w:p>
    <w:p w:rsidR="008A5172" w:rsidRDefault="008A5172" w:rsidP="00B622BF">
      <w:pPr>
        <w:rPr>
          <w:lang w:val="es-ES"/>
        </w:rPr>
      </w:pPr>
      <w:r>
        <w:rPr>
          <w:lang w:val="es-ES"/>
        </w:rPr>
        <w:tab/>
        <w:t xml:space="preserve">Password: </w:t>
      </w:r>
      <w:r w:rsidRPr="008A5172">
        <w:rPr>
          <w:i/>
          <w:lang w:val="es-ES"/>
        </w:rPr>
        <w:t>entrar</w:t>
      </w:r>
    </w:p>
    <w:p w:rsidR="008A5172" w:rsidRDefault="008A5172" w:rsidP="00B622BF">
      <w:pPr>
        <w:rPr>
          <w:lang w:val="es-ES"/>
        </w:rPr>
      </w:pPr>
    </w:p>
    <w:p w:rsidR="008A5172" w:rsidRDefault="008A5172" w:rsidP="00B622BF">
      <w:pPr>
        <w:rPr>
          <w:lang w:val="es-ES"/>
        </w:rPr>
      </w:pPr>
    </w:p>
    <w:p w:rsidR="008A5172" w:rsidRPr="008A5172" w:rsidRDefault="008A5172" w:rsidP="00B622BF">
      <w:pPr>
        <w:rPr>
          <w:u w:val="single"/>
          <w:lang w:val="es-ES"/>
        </w:rPr>
      </w:pPr>
      <w:r w:rsidRPr="008A5172">
        <w:rPr>
          <w:u w:val="single"/>
          <w:lang w:val="es-ES"/>
        </w:rPr>
        <w:t>Home</w:t>
      </w:r>
    </w:p>
    <w:p w:rsidR="008A5172" w:rsidRDefault="008A5172" w:rsidP="00B622BF">
      <w:pPr>
        <w:rPr>
          <w:lang w:val="es-ES"/>
        </w:rPr>
      </w:pPr>
    </w:p>
    <w:p w:rsidR="008A5172" w:rsidRDefault="008A5172" w:rsidP="00B622BF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AFA857E" wp14:editId="17E00426">
            <wp:extent cx="3064747" cy="25688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976" cy="25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72" w:rsidRDefault="008A5172" w:rsidP="00B622BF">
      <w:pPr>
        <w:rPr>
          <w:lang w:val="es-ES"/>
        </w:rPr>
      </w:pPr>
    </w:p>
    <w:p w:rsidR="008A5172" w:rsidRDefault="008A5172" w:rsidP="00B622BF">
      <w:pPr>
        <w:rPr>
          <w:lang w:val="es-ES"/>
        </w:rPr>
      </w:pPr>
    </w:p>
    <w:p w:rsidR="008A5172" w:rsidRDefault="008A5172" w:rsidP="00B622BF">
      <w:pPr>
        <w:rPr>
          <w:lang w:val="es-ES"/>
        </w:rPr>
      </w:pPr>
    </w:p>
    <w:p w:rsidR="008A5172" w:rsidRPr="008A5172" w:rsidRDefault="008A5172" w:rsidP="00B622BF">
      <w:pPr>
        <w:rPr>
          <w:u w:val="single"/>
          <w:lang w:val="es-ES"/>
        </w:rPr>
      </w:pPr>
      <w:r w:rsidRPr="008A5172">
        <w:rPr>
          <w:u w:val="single"/>
          <w:lang w:val="es-ES"/>
        </w:rPr>
        <w:t>Administración</w:t>
      </w:r>
    </w:p>
    <w:p w:rsidR="008A5172" w:rsidRDefault="008A5172" w:rsidP="00B622BF">
      <w:pPr>
        <w:rPr>
          <w:lang w:val="es-ES"/>
        </w:rPr>
      </w:pPr>
    </w:p>
    <w:p w:rsidR="008A5172" w:rsidRDefault="008A5172" w:rsidP="00B622BF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072B52D" wp14:editId="7B9D65EC">
            <wp:extent cx="3068976" cy="25723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209" cy="25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72" w:rsidRDefault="008A5172" w:rsidP="00B622BF">
      <w:pPr>
        <w:rPr>
          <w:lang w:val="es-ES"/>
        </w:rPr>
      </w:pPr>
    </w:p>
    <w:p w:rsidR="008A5172" w:rsidRDefault="008A5172" w:rsidP="00B622BF">
      <w:pPr>
        <w:rPr>
          <w:lang w:val="es-ES"/>
        </w:rPr>
      </w:pPr>
    </w:p>
    <w:p w:rsidR="008A5172" w:rsidRDefault="008A5172" w:rsidP="00B622BF">
      <w:pPr>
        <w:rPr>
          <w:lang w:val="es-ES"/>
        </w:rPr>
      </w:pPr>
    </w:p>
    <w:p w:rsidR="008A5172" w:rsidRDefault="008A5172" w:rsidP="00B622BF">
      <w:pPr>
        <w:rPr>
          <w:lang w:val="es-ES"/>
        </w:rPr>
      </w:pPr>
    </w:p>
    <w:p w:rsidR="008A5172" w:rsidRPr="008A5172" w:rsidRDefault="008A5172" w:rsidP="00B622BF">
      <w:pPr>
        <w:rPr>
          <w:u w:val="single"/>
          <w:lang w:val="es-ES"/>
        </w:rPr>
      </w:pPr>
      <w:r w:rsidRPr="008A5172">
        <w:rPr>
          <w:u w:val="single"/>
          <w:lang w:val="es-ES"/>
        </w:rPr>
        <w:t>Al clickar en Login con los datos correctos</w:t>
      </w:r>
    </w:p>
    <w:p w:rsidR="008A5172" w:rsidRDefault="008A5172" w:rsidP="00B622BF">
      <w:pPr>
        <w:rPr>
          <w:lang w:val="es-ES"/>
        </w:rPr>
      </w:pPr>
    </w:p>
    <w:p w:rsidR="008A5172" w:rsidRDefault="008A5172" w:rsidP="00B622BF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10E2DB5" wp14:editId="47FC5C1C">
            <wp:extent cx="3092953" cy="2592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211" cy="259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72" w:rsidRDefault="008A5172" w:rsidP="00B622BF">
      <w:pPr>
        <w:rPr>
          <w:lang w:val="es-ES"/>
        </w:rPr>
      </w:pPr>
    </w:p>
    <w:p w:rsidR="008A5172" w:rsidRDefault="008A5172" w:rsidP="00B622BF">
      <w:pPr>
        <w:rPr>
          <w:lang w:val="es-ES"/>
        </w:rPr>
      </w:pPr>
    </w:p>
    <w:p w:rsidR="008A5172" w:rsidRDefault="008A5172" w:rsidP="00B622BF">
      <w:pPr>
        <w:rPr>
          <w:lang w:val="es-ES"/>
        </w:rPr>
      </w:pPr>
    </w:p>
    <w:p w:rsidR="008A5172" w:rsidRPr="008A5172" w:rsidRDefault="008A5172" w:rsidP="00B622BF">
      <w:pPr>
        <w:rPr>
          <w:u w:val="single"/>
          <w:lang w:val="es-ES"/>
        </w:rPr>
      </w:pPr>
      <w:r w:rsidRPr="008A5172">
        <w:rPr>
          <w:u w:val="single"/>
          <w:lang w:val="es-ES"/>
        </w:rPr>
        <w:t>Zona de administración controlada con una Cookie</w:t>
      </w:r>
    </w:p>
    <w:p w:rsidR="008A5172" w:rsidRDefault="008A5172" w:rsidP="00B622BF">
      <w:pPr>
        <w:rPr>
          <w:lang w:val="es-ES"/>
        </w:rPr>
      </w:pPr>
    </w:p>
    <w:p w:rsidR="008A5172" w:rsidRPr="00B622BF" w:rsidRDefault="008A5172" w:rsidP="00B622BF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9F25D23" wp14:editId="01EBCB74">
            <wp:extent cx="4149969" cy="34784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4341" cy="34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172" w:rsidRPr="00B622BF" w:rsidSect="008A5172">
      <w:headerReference w:type="default" r:id="rId18"/>
      <w:footerReference w:type="even" r:id="rId19"/>
      <w:footerReference w:type="default" r:id="rId20"/>
      <w:headerReference w:type="first" r:id="rId21"/>
      <w:pgSz w:w="11899" w:h="16838"/>
      <w:pgMar w:top="3119" w:right="1126" w:bottom="567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844" w:rsidRDefault="00782844">
      <w:r>
        <w:separator/>
      </w:r>
    </w:p>
  </w:endnote>
  <w:endnote w:type="continuationSeparator" w:id="0">
    <w:p w:rsidR="00782844" w:rsidRDefault="0078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Gothic"/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E9D" w:rsidRDefault="00DD6E9D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6E9D" w:rsidRDefault="00DD6E9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6449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5172" w:rsidRDefault="008A5172">
        <w:pPr>
          <w:pStyle w:val="Footer"/>
          <w:jc w:val="right"/>
        </w:pPr>
        <w:r>
          <w:t xml:space="preserve">Página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F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6E9D" w:rsidRDefault="008A5172" w:rsidP="008A5172">
    <w:pPr>
      <w:pStyle w:val="Footer"/>
      <w:ind w:firstLine="360"/>
      <w:jc w:val="right"/>
    </w:pPr>
    <w:r>
      <w:t>Miguel González Gómez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844" w:rsidRDefault="00782844">
      <w:r>
        <w:separator/>
      </w:r>
    </w:p>
  </w:footnote>
  <w:footnote w:type="continuationSeparator" w:id="0">
    <w:p w:rsidR="00782844" w:rsidRDefault="00782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E9D" w:rsidRDefault="00DD6E9D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2AE4B5C9" wp14:editId="231EBCA2">
          <wp:simplePos x="0" y="0"/>
          <wp:positionH relativeFrom="column">
            <wp:posOffset>-1540510</wp:posOffset>
          </wp:positionH>
          <wp:positionV relativeFrom="paragraph">
            <wp:posOffset>-295275</wp:posOffset>
          </wp:positionV>
          <wp:extent cx="3263265" cy="1508760"/>
          <wp:effectExtent l="0" t="0" r="0" b="0"/>
          <wp:wrapNone/>
          <wp:docPr id="13" name="Imagen 1" descr="Nota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ta Header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8015" b="46811"/>
                  <a:stretch>
                    <a:fillRect/>
                  </a:stretch>
                </pic:blipFill>
                <pic:spPr bwMode="auto">
                  <a:xfrm>
                    <a:off x="0" y="0"/>
                    <a:ext cx="3263265" cy="150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E9D" w:rsidRDefault="00DD6E9D">
    <w:pPr>
      <w:pStyle w:val="Header"/>
    </w:pPr>
    <w:r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6D3759CE" wp14:editId="7F7D348F">
          <wp:simplePos x="0" y="0"/>
          <wp:positionH relativeFrom="column">
            <wp:posOffset>-1528445</wp:posOffset>
          </wp:positionH>
          <wp:positionV relativeFrom="paragraph">
            <wp:posOffset>-447675</wp:posOffset>
          </wp:positionV>
          <wp:extent cx="2628900" cy="1485900"/>
          <wp:effectExtent l="0" t="0" r="0" b="0"/>
          <wp:wrapNone/>
          <wp:docPr id="14" name="Imagen 5" descr="Nota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ota Header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6176" b="47617"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0156548E" wp14:editId="67F66FC6">
          <wp:simplePos x="0" y="0"/>
          <wp:positionH relativeFrom="column">
            <wp:posOffset>-1460500</wp:posOffset>
          </wp:positionH>
          <wp:positionV relativeFrom="paragraph">
            <wp:posOffset>4867275</wp:posOffset>
          </wp:positionV>
          <wp:extent cx="7574915" cy="5381625"/>
          <wp:effectExtent l="0" t="0" r="6985" b="9525"/>
          <wp:wrapNone/>
          <wp:docPr id="15" name="Imagen 6" descr="band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and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915" cy="5381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62C2"/>
    <w:multiLevelType w:val="multilevel"/>
    <w:tmpl w:val="11CACAB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23BF0A3F"/>
    <w:multiLevelType w:val="hybridMultilevel"/>
    <w:tmpl w:val="9AF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342B9"/>
    <w:multiLevelType w:val="hybridMultilevel"/>
    <w:tmpl w:val="09E84BCA"/>
    <w:lvl w:ilvl="0" w:tplc="42621146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7A69C5"/>
    <w:multiLevelType w:val="hybridMultilevel"/>
    <w:tmpl w:val="E7A08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FC52FE"/>
    <w:multiLevelType w:val="multilevel"/>
    <w:tmpl w:val="34C2786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>
    <w:nsid w:val="606C53BB"/>
    <w:multiLevelType w:val="hybridMultilevel"/>
    <w:tmpl w:val="59B4C7BE"/>
    <w:lvl w:ilvl="0" w:tplc="0C0A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D01"/>
    <w:rsid w:val="00030E23"/>
    <w:rsid w:val="000740BF"/>
    <w:rsid w:val="0009513A"/>
    <w:rsid w:val="000C2470"/>
    <w:rsid w:val="000F28B2"/>
    <w:rsid w:val="001A29B0"/>
    <w:rsid w:val="001B4C78"/>
    <w:rsid w:val="001E6A16"/>
    <w:rsid w:val="00215C7C"/>
    <w:rsid w:val="00281706"/>
    <w:rsid w:val="00291D86"/>
    <w:rsid w:val="002B1676"/>
    <w:rsid w:val="002D092F"/>
    <w:rsid w:val="00305FDE"/>
    <w:rsid w:val="003065EA"/>
    <w:rsid w:val="00310F87"/>
    <w:rsid w:val="00324C3F"/>
    <w:rsid w:val="00346E6A"/>
    <w:rsid w:val="0038107D"/>
    <w:rsid w:val="003B14A4"/>
    <w:rsid w:val="003C3949"/>
    <w:rsid w:val="0040395D"/>
    <w:rsid w:val="00407FD6"/>
    <w:rsid w:val="00430B84"/>
    <w:rsid w:val="00443BB9"/>
    <w:rsid w:val="00516465"/>
    <w:rsid w:val="00533EFF"/>
    <w:rsid w:val="00543756"/>
    <w:rsid w:val="0055607D"/>
    <w:rsid w:val="005749DD"/>
    <w:rsid w:val="00576D13"/>
    <w:rsid w:val="005908A8"/>
    <w:rsid w:val="005B2992"/>
    <w:rsid w:val="005B30F3"/>
    <w:rsid w:val="005C21D0"/>
    <w:rsid w:val="005C7392"/>
    <w:rsid w:val="005F0B76"/>
    <w:rsid w:val="005F3FDE"/>
    <w:rsid w:val="0060543A"/>
    <w:rsid w:val="00693A56"/>
    <w:rsid w:val="0069484B"/>
    <w:rsid w:val="006A6903"/>
    <w:rsid w:val="006C1502"/>
    <w:rsid w:val="0070749F"/>
    <w:rsid w:val="00737586"/>
    <w:rsid w:val="00782844"/>
    <w:rsid w:val="007A4FA2"/>
    <w:rsid w:val="007B7AE7"/>
    <w:rsid w:val="007C3F0B"/>
    <w:rsid w:val="007C669D"/>
    <w:rsid w:val="008005DB"/>
    <w:rsid w:val="00815F6E"/>
    <w:rsid w:val="00817A76"/>
    <w:rsid w:val="00822775"/>
    <w:rsid w:val="00840AF6"/>
    <w:rsid w:val="008724CD"/>
    <w:rsid w:val="0088358C"/>
    <w:rsid w:val="008924E0"/>
    <w:rsid w:val="008A5172"/>
    <w:rsid w:val="008A7055"/>
    <w:rsid w:val="00900FCA"/>
    <w:rsid w:val="00952C52"/>
    <w:rsid w:val="00965593"/>
    <w:rsid w:val="00975CE4"/>
    <w:rsid w:val="00995F09"/>
    <w:rsid w:val="009E51C1"/>
    <w:rsid w:val="009F7EF5"/>
    <w:rsid w:val="00A429AD"/>
    <w:rsid w:val="00A51F72"/>
    <w:rsid w:val="00AC53EA"/>
    <w:rsid w:val="00B25CB0"/>
    <w:rsid w:val="00B622BF"/>
    <w:rsid w:val="00B65D01"/>
    <w:rsid w:val="00B66FCE"/>
    <w:rsid w:val="00B979F9"/>
    <w:rsid w:val="00BB3FF7"/>
    <w:rsid w:val="00C708C4"/>
    <w:rsid w:val="00C91F40"/>
    <w:rsid w:val="00CA145F"/>
    <w:rsid w:val="00D331D2"/>
    <w:rsid w:val="00D36B36"/>
    <w:rsid w:val="00D53AFA"/>
    <w:rsid w:val="00DB0330"/>
    <w:rsid w:val="00DD6E9D"/>
    <w:rsid w:val="00E04F5E"/>
    <w:rsid w:val="00E162CB"/>
    <w:rsid w:val="00E20BF3"/>
    <w:rsid w:val="00F16BEE"/>
    <w:rsid w:val="00F61D3E"/>
    <w:rsid w:val="00F93C11"/>
    <w:rsid w:val="00FA1C88"/>
    <w:rsid w:val="00FB6AF9"/>
    <w:rsid w:val="00FE25E9"/>
    <w:rsid w:val="00F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4C78"/>
    <w:rPr>
      <w:rFonts w:ascii="Arial Narrow" w:hAnsi="Arial Narrow"/>
      <w:lang w:val="en-GB" w:eastAsia="en-US"/>
    </w:rPr>
  </w:style>
  <w:style w:type="paragraph" w:styleId="Heading1">
    <w:name w:val="heading 1"/>
    <w:basedOn w:val="Normal"/>
    <w:next w:val="Normal"/>
    <w:qFormat/>
    <w:rsid w:val="001B4C78"/>
    <w:pPr>
      <w:keepNext/>
      <w:outlineLvl w:val="0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C15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4C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B4C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4C78"/>
    <w:rPr>
      <w:rFonts w:ascii="Arial" w:hAnsi="Arial"/>
      <w:sz w:val="21"/>
    </w:rPr>
  </w:style>
  <w:style w:type="paragraph" w:styleId="BodyText">
    <w:name w:val="Body Text"/>
    <w:basedOn w:val="Normal"/>
    <w:rsid w:val="001B4C78"/>
    <w:rPr>
      <w:rFonts w:ascii="Arial" w:hAnsi="Arial"/>
      <w:b/>
      <w:sz w:val="44"/>
    </w:rPr>
  </w:style>
  <w:style w:type="paragraph" w:styleId="BodyText2">
    <w:name w:val="Body Text 2"/>
    <w:basedOn w:val="Normal"/>
    <w:link w:val="BodyText2Char"/>
    <w:rsid w:val="001B4C78"/>
    <w:rPr>
      <w:rFonts w:ascii="Arial" w:hAnsi="Arial"/>
      <w:b/>
      <w:sz w:val="28"/>
    </w:rPr>
  </w:style>
  <w:style w:type="paragraph" w:customStyle="1" w:styleId="CEUtitulo2">
    <w:name w:val="CEU titulo 2"/>
    <w:basedOn w:val="BodyText2"/>
    <w:link w:val="CEUtitulo2Car"/>
    <w:rsid w:val="001B4C78"/>
    <w:pPr>
      <w:spacing w:line="340" w:lineRule="exact"/>
    </w:pPr>
  </w:style>
  <w:style w:type="paragraph" w:customStyle="1" w:styleId="CEUTexto">
    <w:name w:val="CEU Texto"/>
    <w:basedOn w:val="Normal"/>
    <w:link w:val="CEUTextoCar"/>
    <w:rsid w:val="001B4C78"/>
    <w:pPr>
      <w:spacing w:line="280" w:lineRule="exact"/>
    </w:pPr>
    <w:rPr>
      <w:rFonts w:ascii="Arial" w:hAnsi="Arial"/>
      <w:sz w:val="21"/>
    </w:rPr>
  </w:style>
  <w:style w:type="paragraph" w:customStyle="1" w:styleId="CEUtitulo1">
    <w:name w:val="CEU titulo 1"/>
    <w:basedOn w:val="BodyText"/>
    <w:rsid w:val="001B4C78"/>
    <w:pPr>
      <w:spacing w:line="520" w:lineRule="exact"/>
    </w:pPr>
  </w:style>
  <w:style w:type="paragraph" w:styleId="FootnoteText">
    <w:name w:val="footnote text"/>
    <w:basedOn w:val="Normal"/>
    <w:semiHidden/>
    <w:rsid w:val="001A29B0"/>
  </w:style>
  <w:style w:type="character" w:styleId="FootnoteReference">
    <w:name w:val="footnote reference"/>
    <w:basedOn w:val="DefaultParagraphFont"/>
    <w:semiHidden/>
    <w:rsid w:val="001A29B0"/>
    <w:rPr>
      <w:vertAlign w:val="superscript"/>
    </w:rPr>
  </w:style>
  <w:style w:type="paragraph" w:customStyle="1" w:styleId="EstiloNormal">
    <w:name w:val="EstiloNormal"/>
    <w:basedOn w:val="CEUTexto"/>
    <w:link w:val="EstiloNormalCar"/>
    <w:qFormat/>
    <w:rsid w:val="0055607D"/>
    <w:pPr>
      <w:jc w:val="both"/>
    </w:pPr>
    <w:rPr>
      <w:sz w:val="24"/>
      <w:lang w:val="es-ES"/>
    </w:rPr>
  </w:style>
  <w:style w:type="paragraph" w:customStyle="1" w:styleId="Estilotitular">
    <w:name w:val="Estilotitular"/>
    <w:basedOn w:val="CEUtitulo2"/>
    <w:link w:val="EstilotitularCar"/>
    <w:qFormat/>
    <w:rsid w:val="0055607D"/>
    <w:rPr>
      <w:lang w:val="es-ES"/>
    </w:rPr>
  </w:style>
  <w:style w:type="character" w:customStyle="1" w:styleId="CEUTextoCar">
    <w:name w:val="CEU Texto Car"/>
    <w:basedOn w:val="DefaultParagraphFont"/>
    <w:link w:val="CEUTexto"/>
    <w:rsid w:val="0055607D"/>
    <w:rPr>
      <w:rFonts w:ascii="Arial" w:hAnsi="Arial"/>
      <w:sz w:val="21"/>
      <w:lang w:val="en-GB" w:eastAsia="en-US"/>
    </w:rPr>
  </w:style>
  <w:style w:type="character" w:customStyle="1" w:styleId="EstiloNormalCar">
    <w:name w:val="EstiloNormal Car"/>
    <w:basedOn w:val="CEUTextoCar"/>
    <w:link w:val="EstiloNormal"/>
    <w:rsid w:val="0055607D"/>
    <w:rPr>
      <w:rFonts w:ascii="Arial" w:hAnsi="Arial"/>
      <w:sz w:val="24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07D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55607D"/>
    <w:rPr>
      <w:rFonts w:ascii="Arial" w:hAnsi="Arial"/>
      <w:b/>
      <w:sz w:val="28"/>
      <w:lang w:val="en-GB" w:eastAsia="en-US"/>
    </w:rPr>
  </w:style>
  <w:style w:type="character" w:customStyle="1" w:styleId="CEUtitulo2Car">
    <w:name w:val="CEU titulo 2 Car"/>
    <w:basedOn w:val="BodyText2Char"/>
    <w:link w:val="CEUtitulo2"/>
    <w:rsid w:val="0055607D"/>
    <w:rPr>
      <w:rFonts w:ascii="Arial" w:hAnsi="Arial"/>
      <w:b/>
      <w:sz w:val="28"/>
      <w:lang w:val="en-GB" w:eastAsia="en-US"/>
    </w:rPr>
  </w:style>
  <w:style w:type="character" w:customStyle="1" w:styleId="EstilotitularCar">
    <w:name w:val="Estilotitular Car"/>
    <w:basedOn w:val="CEUtitulo2Car"/>
    <w:link w:val="Estilotitular"/>
    <w:rsid w:val="0055607D"/>
    <w:rPr>
      <w:rFonts w:ascii="Arial" w:hAnsi="Arial"/>
      <w:b/>
      <w:sz w:val="28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5607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607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5607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BalloonText">
    <w:name w:val="Balloon Text"/>
    <w:basedOn w:val="Normal"/>
    <w:link w:val="BalloonTextChar"/>
    <w:rsid w:val="005560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607D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5607D"/>
    <w:rPr>
      <w:color w:val="0000FF" w:themeColor="hyperlink"/>
      <w:u w:val="single"/>
    </w:rPr>
  </w:style>
  <w:style w:type="table" w:styleId="MediumShading2-Accent1">
    <w:name w:val="Medium Shading 2 Accent 1"/>
    <w:basedOn w:val="TableNormal"/>
    <w:uiPriority w:val="64"/>
    <w:rsid w:val="008A70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A705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A705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A705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A705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6C1502"/>
    <w:rPr>
      <w:rFonts w:asciiTheme="majorHAnsi" w:eastAsiaTheme="majorEastAsia" w:hAnsiTheme="majorHAnsi" w:cstheme="majorBidi"/>
      <w:b/>
      <w:bCs/>
      <w:color w:val="4F81BD" w:themeColor="accent1"/>
      <w:lang w:val="en-GB" w:eastAsia="en-US"/>
    </w:rPr>
  </w:style>
  <w:style w:type="paragraph" w:customStyle="1" w:styleId="Standard">
    <w:name w:val="Standard"/>
    <w:rsid w:val="00B979F9"/>
    <w:pPr>
      <w:widowControl w:val="0"/>
      <w:suppressAutoHyphens/>
      <w:autoSpaceDN w:val="0"/>
      <w:textAlignment w:val="baseline"/>
    </w:pPr>
    <w:rPr>
      <w:rFonts w:eastAsia="DejaVu Sans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61D3E"/>
    <w:pPr>
      <w:spacing w:after="120"/>
    </w:pPr>
  </w:style>
  <w:style w:type="paragraph" w:customStyle="1" w:styleId="TableContents">
    <w:name w:val="Table Contents"/>
    <w:basedOn w:val="Standard"/>
    <w:rsid w:val="00F61D3E"/>
    <w:pPr>
      <w:suppressLineNumbers/>
    </w:pPr>
  </w:style>
  <w:style w:type="table" w:styleId="MediumList1-Accent1">
    <w:name w:val="Medium List 1 Accent 1"/>
    <w:basedOn w:val="TableNormal"/>
    <w:uiPriority w:val="65"/>
    <w:rsid w:val="00F61D3E"/>
    <w:pPr>
      <w:widowControl w:val="0"/>
      <w:suppressAutoHyphens/>
      <w:autoSpaceDN w:val="0"/>
      <w:textAlignment w:val="baseline"/>
    </w:pPr>
    <w:rPr>
      <w:rFonts w:eastAsia="DejaVu Sans" w:cs="Lohit Hindi"/>
      <w:color w:val="000000" w:themeColor="text1"/>
      <w:kern w:val="3"/>
      <w:sz w:val="24"/>
      <w:szCs w:val="24"/>
      <w:lang w:eastAsia="zh-CN" w:bidi="hi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rsid w:val="00693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739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B622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622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A5172"/>
    <w:rPr>
      <w:rFonts w:ascii="Arial Narrow" w:hAnsi="Arial Narrow"/>
      <w:lang w:val="en-GB" w:eastAsia="en-US"/>
    </w:rPr>
  </w:style>
  <w:style w:type="character" w:styleId="LineNumber">
    <w:name w:val="line number"/>
    <w:basedOn w:val="DefaultParagraphFont"/>
    <w:rsid w:val="008A51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 Narrow" w:hAnsi="Arial Narrow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C15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rFonts w:ascii="Arial" w:hAnsi="Arial"/>
      <w:sz w:val="21"/>
    </w:rPr>
  </w:style>
  <w:style w:type="paragraph" w:styleId="BodyText">
    <w:name w:val="Body Text"/>
    <w:basedOn w:val="Normal"/>
    <w:rPr>
      <w:rFonts w:ascii="Arial" w:hAnsi="Arial"/>
      <w:b/>
      <w:sz w:val="44"/>
    </w:rPr>
  </w:style>
  <w:style w:type="paragraph" w:styleId="BodyText2">
    <w:name w:val="Body Text 2"/>
    <w:basedOn w:val="Normal"/>
    <w:link w:val="BodyText2Char"/>
    <w:rPr>
      <w:rFonts w:ascii="Arial" w:hAnsi="Arial"/>
      <w:b/>
      <w:sz w:val="28"/>
    </w:rPr>
  </w:style>
  <w:style w:type="paragraph" w:customStyle="1" w:styleId="CEUtitulo2">
    <w:name w:val="CEU titulo 2"/>
    <w:basedOn w:val="BodyText2"/>
    <w:link w:val="CEUtitulo2Car"/>
    <w:pPr>
      <w:spacing w:line="340" w:lineRule="exact"/>
    </w:pPr>
  </w:style>
  <w:style w:type="paragraph" w:customStyle="1" w:styleId="CEUTexto">
    <w:name w:val="CEU Texto"/>
    <w:basedOn w:val="Normal"/>
    <w:link w:val="CEUTextoCar"/>
    <w:pPr>
      <w:spacing w:line="280" w:lineRule="exact"/>
    </w:pPr>
    <w:rPr>
      <w:rFonts w:ascii="Arial" w:hAnsi="Arial"/>
      <w:sz w:val="21"/>
    </w:rPr>
  </w:style>
  <w:style w:type="paragraph" w:customStyle="1" w:styleId="CEUtitulo1">
    <w:name w:val="CEU titulo 1"/>
    <w:basedOn w:val="BodyText"/>
    <w:pPr>
      <w:spacing w:line="520" w:lineRule="exact"/>
    </w:pPr>
  </w:style>
  <w:style w:type="paragraph" w:styleId="FootnoteText">
    <w:name w:val="footnote text"/>
    <w:basedOn w:val="Normal"/>
    <w:semiHidden/>
    <w:rsid w:val="001A29B0"/>
  </w:style>
  <w:style w:type="character" w:styleId="FootnoteReference">
    <w:name w:val="footnote reference"/>
    <w:basedOn w:val="DefaultParagraphFont"/>
    <w:semiHidden/>
    <w:rsid w:val="001A29B0"/>
    <w:rPr>
      <w:vertAlign w:val="superscript"/>
    </w:rPr>
  </w:style>
  <w:style w:type="paragraph" w:customStyle="1" w:styleId="EstiloNormal">
    <w:name w:val="EstiloNormal"/>
    <w:basedOn w:val="CEUTexto"/>
    <w:link w:val="EstiloNormalCar"/>
    <w:qFormat/>
    <w:rsid w:val="0055607D"/>
    <w:pPr>
      <w:jc w:val="both"/>
    </w:pPr>
    <w:rPr>
      <w:sz w:val="24"/>
      <w:lang w:val="es-ES"/>
    </w:rPr>
  </w:style>
  <w:style w:type="paragraph" w:customStyle="1" w:styleId="Estilotitular">
    <w:name w:val="Estilotitular"/>
    <w:basedOn w:val="CEUtitulo2"/>
    <w:link w:val="EstilotitularCar"/>
    <w:qFormat/>
    <w:rsid w:val="0055607D"/>
    <w:rPr>
      <w:lang w:val="es-ES"/>
    </w:rPr>
  </w:style>
  <w:style w:type="character" w:customStyle="1" w:styleId="CEUTextoCar">
    <w:name w:val="CEU Texto Car"/>
    <w:basedOn w:val="DefaultParagraphFont"/>
    <w:link w:val="CEUTexto"/>
    <w:rsid w:val="0055607D"/>
    <w:rPr>
      <w:rFonts w:ascii="Arial" w:hAnsi="Arial"/>
      <w:sz w:val="21"/>
      <w:lang w:val="en-GB" w:eastAsia="en-US"/>
    </w:rPr>
  </w:style>
  <w:style w:type="character" w:customStyle="1" w:styleId="EstiloNormalCar">
    <w:name w:val="EstiloNormal Car"/>
    <w:basedOn w:val="CEUTextoCar"/>
    <w:link w:val="EstiloNormal"/>
    <w:rsid w:val="0055607D"/>
    <w:rPr>
      <w:rFonts w:ascii="Arial" w:hAnsi="Arial"/>
      <w:sz w:val="24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07D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s-ES" w:eastAsia="es-ES"/>
    </w:rPr>
  </w:style>
  <w:style w:type="character" w:customStyle="1" w:styleId="BodyText2Char">
    <w:name w:val="Texto independiente 2 Car"/>
    <w:basedOn w:val="DefaultParagraphFont"/>
    <w:link w:val="BodyText2"/>
    <w:rsid w:val="0055607D"/>
    <w:rPr>
      <w:rFonts w:ascii="Arial" w:hAnsi="Arial"/>
      <w:b/>
      <w:sz w:val="28"/>
      <w:lang w:val="en-GB" w:eastAsia="en-US"/>
    </w:rPr>
  </w:style>
  <w:style w:type="character" w:customStyle="1" w:styleId="CEUtitulo2Car">
    <w:name w:val="CEU titulo 2 Car"/>
    <w:basedOn w:val="BodyText2Char"/>
    <w:link w:val="CEUtitulo2"/>
    <w:rsid w:val="0055607D"/>
    <w:rPr>
      <w:rFonts w:ascii="Arial" w:hAnsi="Arial"/>
      <w:b/>
      <w:sz w:val="28"/>
      <w:lang w:val="en-GB" w:eastAsia="en-US"/>
    </w:rPr>
  </w:style>
  <w:style w:type="character" w:customStyle="1" w:styleId="EstilotitularCar">
    <w:name w:val="Estilotitular Car"/>
    <w:basedOn w:val="CEUtitulo2Car"/>
    <w:link w:val="Estilotitular"/>
    <w:rsid w:val="0055607D"/>
    <w:rPr>
      <w:rFonts w:ascii="Arial" w:hAnsi="Arial"/>
      <w:b/>
      <w:sz w:val="28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5607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607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5607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BalloonText">
    <w:name w:val="Balloon Text"/>
    <w:basedOn w:val="Normal"/>
    <w:link w:val="BalloonTextChar"/>
    <w:rsid w:val="0055607D"/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rsid w:val="0055607D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5607D"/>
    <w:rPr>
      <w:color w:val="0000FF" w:themeColor="hyperlink"/>
      <w:u w:val="single"/>
    </w:rPr>
  </w:style>
  <w:style w:type="table" w:styleId="MediumShading2-Accent1">
    <w:name w:val="Medium Shading 2 Accent 1"/>
    <w:basedOn w:val="TableNormal"/>
    <w:uiPriority w:val="64"/>
    <w:rsid w:val="008A70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A705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A705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A705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A705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Título 3 Car"/>
    <w:basedOn w:val="DefaultParagraphFont"/>
    <w:link w:val="Heading3"/>
    <w:rsid w:val="006C1502"/>
    <w:rPr>
      <w:rFonts w:asciiTheme="majorHAnsi" w:eastAsiaTheme="majorEastAsia" w:hAnsiTheme="majorHAnsi" w:cstheme="majorBidi"/>
      <w:b/>
      <w:bCs/>
      <w:color w:val="4F81BD" w:themeColor="accent1"/>
      <w:lang w:val="en-GB" w:eastAsia="en-US"/>
    </w:rPr>
  </w:style>
  <w:style w:type="paragraph" w:customStyle="1" w:styleId="Standard">
    <w:name w:val="Standard"/>
    <w:rsid w:val="00B979F9"/>
    <w:pPr>
      <w:widowControl w:val="0"/>
      <w:suppressAutoHyphens/>
      <w:autoSpaceDN w:val="0"/>
      <w:textAlignment w:val="baseline"/>
    </w:pPr>
    <w:rPr>
      <w:rFonts w:eastAsia="DejaVu Sans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61D3E"/>
    <w:pPr>
      <w:spacing w:after="120"/>
    </w:pPr>
  </w:style>
  <w:style w:type="paragraph" w:customStyle="1" w:styleId="TableContents">
    <w:name w:val="Table Contents"/>
    <w:basedOn w:val="Standard"/>
    <w:rsid w:val="00F61D3E"/>
    <w:pPr>
      <w:suppressLineNumbers/>
    </w:pPr>
  </w:style>
  <w:style w:type="table" w:styleId="MediumList1-Accent1">
    <w:name w:val="Medium List 1 Accent 1"/>
    <w:basedOn w:val="TableNormal"/>
    <w:uiPriority w:val="65"/>
    <w:rsid w:val="00F61D3E"/>
    <w:pPr>
      <w:widowControl w:val="0"/>
      <w:suppressAutoHyphens/>
      <w:autoSpaceDN w:val="0"/>
      <w:textAlignment w:val="baseline"/>
    </w:pPr>
    <w:rPr>
      <w:rFonts w:eastAsia="DejaVu Sans" w:cs="Lohit Hindi"/>
      <w:color w:val="000000" w:themeColor="text1"/>
      <w:kern w:val="3"/>
      <w:sz w:val="24"/>
      <w:szCs w:val="24"/>
      <w:lang w:eastAsia="zh-CN" w:bidi="hi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rsid w:val="00693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imeInves\Downloads\trabajosacad&#233;mic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77C9C-0989-4A4F-BA5A-C83B0C74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trabajosacadémicos.dot</Template>
  <TotalTime>136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00 mes, 1234</vt:lpstr>
      <vt:lpstr>00 mes, 1234</vt:lpstr>
    </vt:vector>
  </TitlesOfParts>
  <Company>Sony Desig Centre Europe</Company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 mes, 1234</dc:title>
  <dc:creator>JaimeInves</dc:creator>
  <cp:lastModifiedBy>Miguel González Gómez</cp:lastModifiedBy>
  <cp:revision>31</cp:revision>
  <cp:lastPrinted>2013-05-31T09:59:00Z</cp:lastPrinted>
  <dcterms:created xsi:type="dcterms:W3CDTF">2011-11-20T20:51:00Z</dcterms:created>
  <dcterms:modified xsi:type="dcterms:W3CDTF">2013-05-31T10:00:00Z</dcterms:modified>
</cp:coreProperties>
</file>